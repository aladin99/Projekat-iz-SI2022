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A14E" w14:textId="77777777" w:rsidR="003372D3" w:rsidRPr="003372D3" w:rsidRDefault="008A6E6F" w:rsidP="006B490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WEBUS</w:t>
      </w:r>
    </w:p>
    <w:p w14:paraId="17E9EB4E" w14:textId="77777777" w:rsidR="003372D3" w:rsidRPr="003372D3" w:rsidRDefault="00AB715C" w:rsidP="006B490B">
      <w:pPr>
        <w:pStyle w:val="Title"/>
        <w:jc w:val="right"/>
        <w:rPr>
          <w:lang w:val="sr-Latn-CS"/>
        </w:rPr>
      </w:pPr>
      <w:r>
        <w:rPr>
          <w:lang w:val="sr-Latn-CS"/>
        </w:rPr>
        <w:t>Softver za</w:t>
      </w:r>
      <w:r w:rsidR="00BC7E6E">
        <w:rPr>
          <w:lang w:val="sr-Latn-CS"/>
        </w:rPr>
        <w:t xml:space="preserve"> </w:t>
      </w:r>
      <w:r w:rsidR="008A6E6F">
        <w:rPr>
          <w:lang w:val="sr-Latn-CS"/>
        </w:rPr>
        <w:t>rezervaciju autobuskih karti</w:t>
      </w:r>
    </w:p>
    <w:p w14:paraId="03F4CB22" w14:textId="77777777" w:rsidR="00206E1F" w:rsidRPr="003372D3" w:rsidRDefault="00000000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14:paraId="612188E1" w14:textId="77777777" w:rsidR="00206E1F" w:rsidRPr="003372D3" w:rsidRDefault="003372D3" w:rsidP="006B490B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5E8CFC0C" w14:textId="77777777" w:rsidR="00206E1F" w:rsidRPr="003372D3" w:rsidRDefault="00206E1F" w:rsidP="006B490B">
      <w:pPr>
        <w:pStyle w:val="Title"/>
        <w:jc w:val="right"/>
        <w:rPr>
          <w:lang w:val="sr-Latn-CS"/>
        </w:rPr>
      </w:pPr>
    </w:p>
    <w:p w14:paraId="61AE502B" w14:textId="77777777" w:rsidR="00206E1F" w:rsidRPr="003372D3" w:rsidRDefault="003372D3" w:rsidP="006B490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>
        <w:rPr>
          <w:sz w:val="28"/>
          <w:lang w:val="sr-Latn-CS"/>
        </w:rPr>
        <w:t xml:space="preserve"> 1.0</w:t>
      </w:r>
    </w:p>
    <w:p w14:paraId="77466C77" w14:textId="77777777" w:rsidR="00206E1F" w:rsidRPr="003372D3" w:rsidRDefault="00206E1F" w:rsidP="004D0E1B">
      <w:pPr>
        <w:pStyle w:val="Title"/>
        <w:jc w:val="both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3BC122E" w14:textId="77777777" w:rsidR="00206E1F" w:rsidRPr="003372D3" w:rsidRDefault="003372D3" w:rsidP="004D0E1B">
      <w:pPr>
        <w:pStyle w:val="Title"/>
        <w:jc w:val="both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4339" w14:paraId="3259F112" w14:textId="77777777">
        <w:tc>
          <w:tcPr>
            <w:tcW w:w="2304" w:type="dxa"/>
          </w:tcPr>
          <w:p w14:paraId="41125FC7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8F132CD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5836D6AF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AD6ED49" w14:textId="77777777" w:rsidR="00206E1F" w:rsidRPr="003372D3" w:rsidRDefault="003372D3" w:rsidP="004D0E1B">
            <w:pPr>
              <w:pStyle w:val="Tabletext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A64339" w14:paraId="232FB4EE" w14:textId="77777777">
        <w:tc>
          <w:tcPr>
            <w:tcW w:w="2304" w:type="dxa"/>
          </w:tcPr>
          <w:p w14:paraId="3F821A6D" w14:textId="77777777" w:rsidR="003372D3" w:rsidRPr="003372D3" w:rsidRDefault="008A6E6F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26.10.20</w:t>
            </w:r>
            <w:r w:rsidR="00AB715C">
              <w:rPr>
                <w:lang w:val="sr-Latn-CS"/>
              </w:rPr>
              <w:t>2</w:t>
            </w:r>
            <w:r>
              <w:rPr>
                <w:lang w:val="sr-Latn-CS"/>
              </w:rPr>
              <w:t>2</w:t>
            </w:r>
            <w:r w:rsidR="00343F6D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7D3CAE19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1BEFE181" w14:textId="77777777" w:rsidR="003372D3" w:rsidRPr="003372D3" w:rsidRDefault="00000000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14:paraId="5CAAE568" w14:textId="77777777" w:rsidR="003372D3" w:rsidRPr="003372D3" w:rsidRDefault="00AB715C" w:rsidP="004D0E1B">
            <w:pPr>
              <w:pStyle w:val="Tabletext"/>
              <w:jc w:val="both"/>
              <w:rPr>
                <w:lang w:val="sr-Latn-CS"/>
              </w:rPr>
            </w:pPr>
            <w:r>
              <w:rPr>
                <w:lang w:val="sr-Latn-CS"/>
              </w:rPr>
              <w:t>Aladin Lakota</w:t>
            </w:r>
          </w:p>
        </w:tc>
      </w:tr>
      <w:tr w:rsidR="00A64339" w14:paraId="19BB3FDA" w14:textId="77777777">
        <w:tc>
          <w:tcPr>
            <w:tcW w:w="2304" w:type="dxa"/>
          </w:tcPr>
          <w:p w14:paraId="783CC26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4DFA2515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106D7DA9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37A668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076651B8" w14:textId="77777777">
        <w:tc>
          <w:tcPr>
            <w:tcW w:w="2304" w:type="dxa"/>
          </w:tcPr>
          <w:p w14:paraId="3F8D51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2B81799D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212333A2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5E809F26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  <w:tr w:rsidR="00A64339" w14:paraId="26E77ADB" w14:textId="77777777">
        <w:tc>
          <w:tcPr>
            <w:tcW w:w="2304" w:type="dxa"/>
          </w:tcPr>
          <w:p w14:paraId="7B59BC4F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1152" w:type="dxa"/>
          </w:tcPr>
          <w:p w14:paraId="3C9A12F1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3744" w:type="dxa"/>
          </w:tcPr>
          <w:p w14:paraId="7DD58548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  <w:tc>
          <w:tcPr>
            <w:tcW w:w="2304" w:type="dxa"/>
          </w:tcPr>
          <w:p w14:paraId="03672447" w14:textId="77777777" w:rsidR="003372D3" w:rsidRPr="003372D3" w:rsidRDefault="003372D3" w:rsidP="004D0E1B">
            <w:pPr>
              <w:pStyle w:val="Tabletext"/>
              <w:jc w:val="both"/>
              <w:rPr>
                <w:lang w:val="sr-Latn-CS"/>
              </w:rPr>
            </w:pPr>
          </w:p>
        </w:tc>
      </w:tr>
    </w:tbl>
    <w:p w14:paraId="1960ECD7" w14:textId="77777777" w:rsidR="00206E1F" w:rsidRPr="003372D3" w:rsidRDefault="00206E1F" w:rsidP="004D0E1B">
      <w:pPr>
        <w:jc w:val="both"/>
        <w:rPr>
          <w:lang w:val="sr-Latn-CS"/>
        </w:rPr>
      </w:pPr>
    </w:p>
    <w:p w14:paraId="366AC04F" w14:textId="77777777" w:rsidR="00206E1F" w:rsidRPr="003372D3" w:rsidRDefault="00000000" w:rsidP="004D0E1B">
      <w:pPr>
        <w:pStyle w:val="Title"/>
        <w:jc w:val="both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38606620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653AA1C7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155D4C6D" w14:textId="77777777" w:rsidR="008775A8" w:rsidRDefault="008775A8" w:rsidP="004D0E1B">
      <w:pPr>
        <w:pStyle w:val="TOC1"/>
        <w:tabs>
          <w:tab w:val="left" w:pos="432"/>
        </w:tabs>
        <w:jc w:val="both"/>
        <w:rPr>
          <w:b/>
          <w:lang w:val="sr-Latn-CS"/>
        </w:rPr>
      </w:pPr>
    </w:p>
    <w:p w14:paraId="3749B21D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>
        <w:rPr>
          <w:noProof/>
          <w:lang w:val="sr-Latn-CS"/>
        </w:rPr>
        <w:t>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Cilj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42C513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8F28C5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1BD041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111A6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2F3550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D31F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131D96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662CE5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92F16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445B7C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764DB5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D8FF24B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4F0369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04296A8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A77C2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12751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7E2019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A23878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5D482F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7A6FED5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C8AD6FF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66AF27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F5A660D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3A09D65E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6719F3A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BC7E6E">
        <w:rPr>
          <w:noProof/>
          <w:lang w:val="de-DE"/>
        </w:rPr>
        <w:tab/>
      </w:r>
      <w:r>
        <w:rPr>
          <w:noProof/>
        </w:rPr>
        <w:fldChar w:fldCharType="begin"/>
      </w:r>
      <w:r w:rsidRPr="00BC7E6E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de-DE"/>
        </w:rPr>
        <w:t>10</w:t>
      </w:r>
      <w:r>
        <w:rPr>
          <w:noProof/>
        </w:rPr>
        <w:fldChar w:fldCharType="end"/>
      </w:r>
    </w:p>
    <w:p w14:paraId="6FF64E0E" w14:textId="77777777" w:rsidR="00AD17B6" w:rsidRDefault="00000000" w:rsidP="004D0E1B">
      <w:pPr>
        <w:pStyle w:val="TOC2"/>
        <w:tabs>
          <w:tab w:val="left" w:pos="1000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571D750E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20209199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1C7E698F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38A457A9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13C3B787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5664744F" w14:textId="77777777" w:rsidR="001437DE" w:rsidRDefault="001437DE" w:rsidP="004D0E1B">
      <w:pPr>
        <w:pStyle w:val="TOC1"/>
        <w:tabs>
          <w:tab w:val="left" w:pos="432"/>
        </w:tabs>
        <w:jc w:val="both"/>
        <w:rPr>
          <w:noProof/>
          <w:lang w:val="sr-Latn-CS"/>
        </w:rPr>
      </w:pPr>
    </w:p>
    <w:p w14:paraId="66CED25D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2769278F" w14:textId="77777777" w:rsidR="00AD17B6" w:rsidRDefault="00000000" w:rsidP="004D0E1B">
      <w:pPr>
        <w:pStyle w:val="TOC1"/>
        <w:tabs>
          <w:tab w:val="left" w:pos="432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10</w:t>
      </w:r>
      <w:r>
        <w:rPr>
          <w:noProof/>
        </w:rPr>
        <w:fldChar w:fldCharType="end"/>
      </w:r>
    </w:p>
    <w:p w14:paraId="081F5066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45C1C6B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4CBAF3A9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B227C7A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350E253E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AB79BF4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70E6D713" w14:textId="77777777" w:rsidR="00AD17B6" w:rsidRDefault="00000000" w:rsidP="004D0E1B">
      <w:pPr>
        <w:pStyle w:val="TOC1"/>
        <w:tabs>
          <w:tab w:val="left" w:pos="426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62D5E26B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11</w:t>
      </w:r>
      <w:r>
        <w:rPr>
          <w:noProof/>
        </w:rPr>
        <w:fldChar w:fldCharType="end"/>
      </w:r>
    </w:p>
    <w:p w14:paraId="425C2014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34766BF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453D922A" w14:textId="77777777" w:rsidR="00AD17B6" w:rsidRDefault="00000000" w:rsidP="004D0E1B">
      <w:pPr>
        <w:pStyle w:val="TOC2"/>
        <w:tabs>
          <w:tab w:val="left" w:pos="993"/>
        </w:tabs>
        <w:jc w:val="both"/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BC7E6E">
        <w:rPr>
          <w:noProof/>
          <w:lang w:val="sr-Latn-CS"/>
        </w:rPr>
        <w:tab/>
      </w:r>
      <w:r>
        <w:rPr>
          <w:noProof/>
        </w:rPr>
        <w:fldChar w:fldCharType="begin"/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BC7E6E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BC7E6E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BC7E6E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BC7E6E">
        <w:rPr>
          <w:noProof/>
          <w:lang w:val="sr-Latn-CS"/>
        </w:rPr>
        <w:t>12</w:t>
      </w:r>
      <w:r>
        <w:rPr>
          <w:noProof/>
        </w:rPr>
        <w:fldChar w:fldCharType="end"/>
      </w:r>
    </w:p>
    <w:p w14:paraId="661D3ADC" w14:textId="77777777" w:rsidR="00206E1F" w:rsidRPr="003372D3" w:rsidRDefault="00000000" w:rsidP="004D0E1B">
      <w:pPr>
        <w:pStyle w:val="Title"/>
        <w:tabs>
          <w:tab w:val="left" w:pos="540"/>
        </w:tabs>
        <w:jc w:val="both"/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0A67EF74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5059ED56" w14:textId="4A3ACCA0" w:rsidR="00206E1F" w:rsidRPr="003372D3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6C49E9">
        <w:rPr>
          <w:lang w:val="sr-Latn-CS"/>
        </w:rPr>
        <w:t xml:space="preserve"> aplikacije</w:t>
      </w:r>
      <w:r>
        <w:rPr>
          <w:lang w:val="sr-Latn-CS"/>
        </w:rPr>
        <w:t xml:space="preserve"> u pogledu potreba krajnjih korisnika.</w:t>
      </w:r>
      <w:r w:rsidRPr="003372D3">
        <w:rPr>
          <w:lang w:val="sr-Latn-CS"/>
        </w:rPr>
        <w:t xml:space="preserve">  </w:t>
      </w:r>
    </w:p>
    <w:p w14:paraId="24F2DEED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145EE60B" w14:textId="2919C208" w:rsidR="00DE518F" w:rsidRDefault="00B849B5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Dokument se odnosi na </w:t>
      </w:r>
      <w:r w:rsidR="009E0CAA">
        <w:rPr>
          <w:lang w:val="sr-Latn-CS"/>
        </w:rPr>
        <w:t>U</w:t>
      </w:r>
      <w:r w:rsidR="000C6DD9">
        <w:rPr>
          <w:lang w:val="sr-Latn-CS"/>
        </w:rPr>
        <w:t>I</w:t>
      </w:r>
      <w:r>
        <w:rPr>
          <w:lang w:val="sr-Latn-CS"/>
        </w:rPr>
        <w:t xml:space="preserve"> </w:t>
      </w:r>
      <w:r w:rsidR="009E0CAA">
        <w:rPr>
          <w:lang w:val="sr-Latn-CS"/>
        </w:rPr>
        <w:t>softver</w:t>
      </w:r>
      <w:r>
        <w:rPr>
          <w:lang w:val="sr-Latn-CS"/>
        </w:rPr>
        <w:t xml:space="preserve"> koji će biti razvijen od strane </w:t>
      </w:r>
      <w:r w:rsidR="009E0CAA" w:rsidRPr="009D0D85">
        <w:rPr>
          <w:u w:val="single"/>
          <w:lang w:val="sr-Latn-CS"/>
        </w:rPr>
        <w:t>FOREX-a</w:t>
      </w:r>
      <w:r>
        <w:rPr>
          <w:lang w:val="sr-Latn-CS"/>
        </w:rPr>
        <w:t xml:space="preserve">. </w:t>
      </w:r>
      <w:r w:rsidR="00E60BC6">
        <w:rPr>
          <w:lang w:val="sr-Latn-CS"/>
        </w:rPr>
        <w:t>WB</w:t>
      </w:r>
      <w:r>
        <w:rPr>
          <w:lang w:val="sr-Latn-CS"/>
        </w:rPr>
        <w:t xml:space="preserve"> predstavlja skraćenicu za </w:t>
      </w:r>
      <w:r w:rsidR="009E0CAA">
        <w:rPr>
          <w:lang w:val="sr-Latn-CS"/>
        </w:rPr>
        <w:t xml:space="preserve">softver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. Namena </w:t>
      </w:r>
      <w:r w:rsidR="009E0CAA">
        <w:rPr>
          <w:lang w:val="sr-Latn-CS"/>
        </w:rPr>
        <w:t>ovog softvera j</w:t>
      </w:r>
      <w:r w:rsidR="00EE4C56">
        <w:rPr>
          <w:lang w:val="sr-Latn-CS"/>
        </w:rPr>
        <w:t>e rezervisanje</w:t>
      </w:r>
      <w:r w:rsidR="00EE4C56">
        <w:rPr>
          <w:lang w:val="bs-Latn-BA"/>
        </w:rPr>
        <w:t xml:space="preserve"> autobuskih karti</w:t>
      </w:r>
      <w:r>
        <w:rPr>
          <w:lang w:val="sr-Latn-CS"/>
        </w:rPr>
        <w:t>.</w:t>
      </w:r>
    </w:p>
    <w:p w14:paraId="17ABF377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3AA7C9F0" w14:textId="77777777" w:rsidR="00206E1F" w:rsidRPr="008C3EB0" w:rsidRDefault="003372D3" w:rsidP="004D0E1B">
      <w:pPr>
        <w:pStyle w:val="BodyText"/>
        <w:jc w:val="both"/>
        <w:rPr>
          <w:u w:val="single"/>
          <w:lang w:val="sr-Latn-CS"/>
        </w:rPr>
      </w:pPr>
      <w:r w:rsidRPr="008C3EB0">
        <w:rPr>
          <w:u w:val="single"/>
          <w:lang w:val="sr-Latn-CS"/>
        </w:rPr>
        <w:t>Spisak korišćene literature:</w:t>
      </w:r>
    </w:p>
    <w:p w14:paraId="51FACE62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 – Predlog projekta</w:t>
      </w:r>
      <w:r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>
        <w:rPr>
          <w:lang w:val="sr-Latn-CS"/>
        </w:rPr>
        <w:t>-WEBUS-01</w:t>
      </w:r>
      <w:r w:rsidRPr="006F61C6">
        <w:rPr>
          <w:lang w:val="sr-Latn-CS"/>
        </w:rPr>
        <w:t>, V1.0</w:t>
      </w:r>
      <w:r>
        <w:rPr>
          <w:lang w:val="sr-Latn-CS"/>
        </w:rPr>
        <w:t>, 2022</w:t>
      </w:r>
      <w:r w:rsidRPr="006F61C6">
        <w:rPr>
          <w:lang w:val="sr-Latn-CS"/>
        </w:rPr>
        <w:t xml:space="preserve">, </w:t>
      </w:r>
      <w:r w:rsidR="00BD315D">
        <w:rPr>
          <w:lang w:val="sr-Latn-CS"/>
        </w:rPr>
        <w:t>FOREX</w:t>
      </w:r>
      <w:r w:rsidRPr="006F61C6">
        <w:rPr>
          <w:lang w:val="sr-Latn-CS"/>
        </w:rPr>
        <w:t>.</w:t>
      </w:r>
    </w:p>
    <w:p w14:paraId="1DCC6969" w14:textId="77777777" w:rsidR="00DE518F" w:rsidRPr="006F61C6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>WEBUS</w:t>
      </w:r>
      <w:r w:rsidRPr="0046548E"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2022, </w:t>
      </w:r>
      <w:r w:rsidR="00BD315D">
        <w:rPr>
          <w:lang w:val="sr-Latn-CS"/>
        </w:rPr>
        <w:t>FOREX</w:t>
      </w:r>
      <w:r>
        <w:rPr>
          <w:lang w:val="sr-Latn-CS"/>
        </w:rPr>
        <w:t>.</w:t>
      </w:r>
    </w:p>
    <w:p w14:paraId="45F49286" w14:textId="77777777" w:rsidR="00DE518F" w:rsidRDefault="00E60BC6" w:rsidP="004D0E1B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jc w:val="both"/>
        <w:rPr>
          <w:lang w:val="sr-Latn-CS"/>
        </w:rPr>
      </w:pPr>
      <w:r>
        <w:rPr>
          <w:lang w:val="sr-Latn-CS"/>
        </w:rPr>
        <w:t xml:space="preserve">WEBUS – Plan realizacije projekta, V1.0, 2022, </w:t>
      </w:r>
      <w:r w:rsidR="00BD315D">
        <w:rPr>
          <w:lang w:val="sr-Latn-CS"/>
        </w:rPr>
        <w:t>FOREX</w:t>
      </w:r>
      <w:r>
        <w:rPr>
          <w:lang w:val="sr-Latn-CS"/>
        </w:rPr>
        <w:t>.</w:t>
      </w:r>
    </w:p>
    <w:p w14:paraId="52A5ED0E" w14:textId="77777777" w:rsidR="00206E1F" w:rsidRPr="003372D3" w:rsidRDefault="003372D3" w:rsidP="004D0E1B">
      <w:pPr>
        <w:pStyle w:val="Heading1"/>
        <w:jc w:val="both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42840BC6" w14:textId="77777777" w:rsidR="00206E1F" w:rsidRPr="003372D3" w:rsidRDefault="003372D3" w:rsidP="004D0E1B">
      <w:pPr>
        <w:pStyle w:val="Heading2"/>
        <w:jc w:val="both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36960F2D" w14:textId="6C13B6E8" w:rsidR="00E24F78" w:rsidRDefault="00E60BC6" w:rsidP="00C53F1D">
      <w:pPr>
        <w:pStyle w:val="BodyText"/>
        <w:jc w:val="both"/>
        <w:rPr>
          <w:lang w:val="bs-Latn-BA"/>
        </w:rPr>
      </w:pPr>
      <w:r>
        <w:rPr>
          <w:lang w:val="sr-Latn-CS"/>
        </w:rPr>
        <w:t>WEBUS</w:t>
      </w:r>
      <w:r w:rsidR="00E061BD">
        <w:rPr>
          <w:lang w:val="sr-Latn-CS"/>
        </w:rPr>
        <w:t xml:space="preserve"> sistem predstavlja </w:t>
      </w:r>
      <w:r w:rsidR="004B4A13">
        <w:rPr>
          <w:lang w:val="sr-Latn-CS"/>
        </w:rPr>
        <w:t>veb</w:t>
      </w:r>
      <w:r w:rsidR="005554BA">
        <w:rPr>
          <w:lang w:val="sr-Latn-CS"/>
        </w:rPr>
        <w:t xml:space="preserve"> stranic</w:t>
      </w:r>
      <w:r w:rsidR="00C53F1D">
        <w:rPr>
          <w:lang w:val="sr-Latn-CS"/>
        </w:rPr>
        <w:t>u</w:t>
      </w:r>
      <w:r w:rsidR="005554BA">
        <w:rPr>
          <w:lang w:val="sr-Latn-CS"/>
        </w:rPr>
        <w:t xml:space="preserve"> namenjen</w:t>
      </w:r>
      <w:r w:rsidR="00C53F1D">
        <w:rPr>
          <w:lang w:val="sr-Latn-CS"/>
        </w:rPr>
        <w:t xml:space="preserve">u </w:t>
      </w:r>
      <w:r w:rsidR="005554BA">
        <w:rPr>
          <w:lang w:val="sr-Latn-CS"/>
        </w:rPr>
        <w:t>za rezervisanje autobuskih karti</w:t>
      </w:r>
      <w:r w:rsidR="00F92B5B"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9701A4" w:rsidRPr="009701A4">
        <w:rPr>
          <w:lang w:val="bs-Latn-BA"/>
        </w:rPr>
        <w:t xml:space="preserve">Za pristup funkcijama </w:t>
      </w:r>
      <w:r w:rsidR="004B4A13">
        <w:rPr>
          <w:lang w:val="bs-Latn-BA"/>
        </w:rPr>
        <w:t>veb</w:t>
      </w:r>
      <w:r w:rsidR="009701A4" w:rsidRPr="009701A4">
        <w:rPr>
          <w:lang w:val="bs-Latn-BA"/>
        </w:rPr>
        <w:t xml:space="preserve"> aplikaciji je potrebna prvo registracija</w:t>
      </w:r>
      <w:r w:rsidR="009701A4">
        <w:rPr>
          <w:lang w:val="bs-Latn-BA"/>
        </w:rPr>
        <w:t xml:space="preserve">, </w:t>
      </w:r>
      <w:r w:rsidR="009701A4" w:rsidRPr="009701A4">
        <w:rPr>
          <w:lang w:val="bs-Latn-BA"/>
        </w:rPr>
        <w:t>nakon toga logovanje.</w:t>
      </w:r>
      <w:r w:rsidR="009701A4">
        <w:rPr>
          <w:lang w:val="bs-Latn-BA"/>
        </w:rPr>
        <w:t xml:space="preserve"> </w:t>
      </w:r>
      <w:r w:rsidR="00C3689A">
        <w:rPr>
          <w:lang w:val="bs-Latn-BA"/>
        </w:rPr>
        <w:t>Registrovani k</w:t>
      </w:r>
      <w:r w:rsidR="00876DFA">
        <w:rPr>
          <w:lang w:val="bs-Latn-BA"/>
        </w:rPr>
        <w:t xml:space="preserve">orisnik </w:t>
      </w:r>
      <w:r w:rsidR="00C3689A">
        <w:rPr>
          <w:lang w:val="bs-Latn-BA"/>
        </w:rPr>
        <w:t>(moderator) ć</w:t>
      </w:r>
      <w:r w:rsidR="00876DFA">
        <w:rPr>
          <w:lang w:val="bs-Latn-BA"/>
        </w:rPr>
        <w:t>e moći da</w:t>
      </w:r>
      <w:r w:rsidR="00C3689A">
        <w:rPr>
          <w:lang w:val="bs-Latn-BA"/>
        </w:rPr>
        <w:t xml:space="preserve"> ubacuje</w:t>
      </w:r>
      <w:r w:rsidR="00CF0A06">
        <w:rPr>
          <w:lang w:val="bs-Latn-BA"/>
        </w:rPr>
        <w:t xml:space="preserve"> i menja stanje</w:t>
      </w:r>
      <w:r w:rsidR="00C3689A">
        <w:rPr>
          <w:lang w:val="bs-Latn-BA"/>
        </w:rPr>
        <w:t xml:space="preserve"> autobuske linije</w:t>
      </w:r>
      <w:r w:rsidR="00DF6315">
        <w:rPr>
          <w:lang w:val="bs-Latn-BA"/>
        </w:rPr>
        <w:t xml:space="preserve"> i dodatne informacije o putovanju</w:t>
      </w:r>
      <w:r w:rsidR="00A00402">
        <w:rPr>
          <w:lang w:val="bs-Latn-BA"/>
        </w:rPr>
        <w:t>(</w:t>
      </w:r>
      <w:r w:rsidR="00CF0A06">
        <w:rPr>
          <w:lang w:val="bs-Latn-BA"/>
        </w:rPr>
        <w:t>ime agencije, sifru putovanja, od-do, datum putovanja, status</w:t>
      </w:r>
      <w:r w:rsidR="00A00402">
        <w:rPr>
          <w:lang w:val="bs-Latn-BA"/>
        </w:rPr>
        <w:t>)</w:t>
      </w:r>
      <w:r w:rsidR="00C53F1D">
        <w:rPr>
          <w:lang w:val="bs-Latn-BA"/>
        </w:rPr>
        <w:t xml:space="preserve"> koja vrši usluge prevoza</w:t>
      </w:r>
      <w:r w:rsidR="00876DFA">
        <w:rPr>
          <w:lang w:val="bs-Latn-BA"/>
        </w:rPr>
        <w:t>.</w:t>
      </w:r>
      <w:r w:rsidR="00C53F1D">
        <w:rPr>
          <w:lang w:val="bs-Latn-BA"/>
        </w:rPr>
        <w:t xml:space="preserve"> Korisnik</w:t>
      </w:r>
      <w:r w:rsidR="00DF6315">
        <w:rPr>
          <w:lang w:val="bs-Latn-BA"/>
        </w:rPr>
        <w:t xml:space="preserve"> aplikacije </w:t>
      </w:r>
      <w:r w:rsidR="00C53F1D">
        <w:rPr>
          <w:lang w:val="bs-Latn-BA"/>
        </w:rPr>
        <w:t>uz jednostavan korisnički interfejs će moći da lako pretražuje i rezerviše autobusku kartu i mogućnost lakog plaćanja popunjavanjem jednostavne forme.</w:t>
      </w:r>
      <w:r w:rsidR="00DC2372">
        <w:rPr>
          <w:lang w:val="bs-Latn-BA"/>
        </w:rPr>
        <w:t xml:space="preserve"> </w:t>
      </w:r>
      <w:r>
        <w:rPr>
          <w:lang w:val="bs-Latn-BA"/>
        </w:rPr>
        <w:t>WEBUS</w:t>
      </w:r>
      <w:r w:rsidR="0054300D">
        <w:rPr>
          <w:lang w:val="bs-Latn-BA"/>
        </w:rPr>
        <w:t xml:space="preserve"> aplikacija će imati jedn</w:t>
      </w:r>
      <w:r w:rsidR="00E279AD">
        <w:rPr>
          <w:lang w:val="bs-Latn-BA"/>
        </w:rPr>
        <w:t>o</w:t>
      </w:r>
      <w:r w:rsidR="00CF0A06">
        <w:rPr>
          <w:lang w:val="bs-Latn-BA"/>
        </w:rPr>
        <w:t>-</w:t>
      </w:r>
      <w:r w:rsidR="0054300D">
        <w:rPr>
          <w:lang w:val="bs-Latn-BA"/>
        </w:rPr>
        <w:t>jezičku podršku,</w:t>
      </w:r>
      <w:r w:rsidR="000C6DD9">
        <w:rPr>
          <w:lang w:val="bs-Latn-BA"/>
        </w:rPr>
        <w:t xml:space="preserve"> </w:t>
      </w:r>
      <w:r w:rsidR="0054300D">
        <w:rPr>
          <w:lang w:val="bs-Latn-BA"/>
        </w:rPr>
        <w:t>te će</w:t>
      </w:r>
      <w:r>
        <w:rPr>
          <w:lang w:val="bs-Latn-BA"/>
        </w:rPr>
        <w:t xml:space="preserve"> korisnici unositi podatke na svom maternjem jeziku.</w:t>
      </w:r>
    </w:p>
    <w:p w14:paraId="35D0FED3" w14:textId="42DC02C7" w:rsidR="00206E1F" w:rsidRPr="003372D3" w:rsidRDefault="00E24F78" w:rsidP="004D0E1B">
      <w:pPr>
        <w:pStyle w:val="BodyText"/>
        <w:jc w:val="both"/>
        <w:rPr>
          <w:lang w:val="sr-Latn-CS"/>
        </w:rPr>
      </w:pPr>
      <w:r>
        <w:rPr>
          <w:lang w:val="bs-Latn-BA"/>
        </w:rPr>
        <w:t>Prednosti ove</w:t>
      </w:r>
      <w:r w:rsidR="001839CF">
        <w:rPr>
          <w:lang w:val="bs-Latn-BA"/>
        </w:rPr>
        <w:t xml:space="preserve">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aplikacije su to što će</w:t>
      </w:r>
      <w:r w:rsidR="001839CF">
        <w:rPr>
          <w:lang w:val="bs-Latn-BA"/>
        </w:rPr>
        <w:t xml:space="preserve"> putnici moći brze i efikasnije da kupe autobusku kartu bez pozivanja informacionog centra autobuske stanice a samim tim će imati mogućnost korišćenja usluge svim danima u nedelji</w:t>
      </w:r>
      <w:r>
        <w:rPr>
          <w:lang w:val="bs-Latn-BA"/>
        </w:rPr>
        <w:t>.</w:t>
      </w:r>
      <w:r w:rsidR="002A787A">
        <w:rPr>
          <w:lang w:val="bs-Latn-BA"/>
        </w:rPr>
        <w:t xml:space="preserve"> </w:t>
      </w:r>
      <w:r w:rsidR="00DC2372">
        <w:rPr>
          <w:lang w:val="bs-Latn-BA"/>
        </w:rPr>
        <w:t xml:space="preserve">Korisnik će imati detaljan pregled slobodnih i zauzetih mesta u autobusu. </w:t>
      </w:r>
      <w:r>
        <w:rPr>
          <w:lang w:val="bs-Latn-BA"/>
        </w:rPr>
        <w:t xml:space="preserve">Cilj </w:t>
      </w:r>
      <w:r w:rsidR="004B4A13">
        <w:rPr>
          <w:lang w:val="bs-Latn-BA"/>
        </w:rPr>
        <w:t>veb</w:t>
      </w:r>
      <w:r>
        <w:rPr>
          <w:lang w:val="bs-Latn-BA"/>
        </w:rPr>
        <w:t xml:space="preserve"> aplikacij</w:t>
      </w:r>
      <w:r w:rsidR="001839CF">
        <w:rPr>
          <w:lang w:val="bs-Latn-BA"/>
        </w:rPr>
        <w:t>e je da</w:t>
      </w:r>
      <w:r>
        <w:rPr>
          <w:lang w:val="bs-Latn-BA"/>
        </w:rPr>
        <w:t xml:space="preserve"> bude što jednostavnija i lakša korisnicima za upotrebu.</w:t>
      </w:r>
      <w:r w:rsidRPr="003372D3">
        <w:rPr>
          <w:lang w:val="sr-Latn-CS"/>
        </w:rPr>
        <w:t xml:space="preserve"> </w:t>
      </w:r>
    </w:p>
    <w:p w14:paraId="2DCCB773" w14:textId="77777777" w:rsidR="004840BE" w:rsidRPr="003372D3" w:rsidRDefault="00000000" w:rsidP="004D0E1B">
      <w:pPr>
        <w:pStyle w:val="Heading2"/>
        <w:numPr>
          <w:ilvl w:val="1"/>
          <w:numId w:val="4"/>
        </w:numPr>
        <w:jc w:val="both"/>
        <w:rPr>
          <w:lang w:val="sr-Latn-CS"/>
        </w:rPr>
      </w:pPr>
      <w:r>
        <w:rPr>
          <w:lang w:val="sr-Latn-CS"/>
        </w:rPr>
        <w:t>Postavka problema</w:t>
      </w:r>
      <w:r w:rsidRPr="003372D3">
        <w:rPr>
          <w:lang w:val="sr-Latn-CS"/>
        </w:rPr>
        <w:t xml:space="preserve"> </w:t>
      </w:r>
    </w:p>
    <w:p w14:paraId="21A6859B" w14:textId="77777777" w:rsidR="00206E1F" w:rsidRPr="003372D3" w:rsidRDefault="00206E1F" w:rsidP="004D0E1B">
      <w:pPr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A64339" w14:paraId="54D170E1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604216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3D3F100" w14:textId="276C83A3" w:rsidR="00206E1F" w:rsidRPr="003372D3" w:rsidRDefault="002F7DFB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Naša </w:t>
            </w:r>
            <w:r w:rsidR="004B4A13" w:rsidRPr="008C4969">
              <w:rPr>
                <w:lang w:val="sr-Latn-CS"/>
              </w:rPr>
              <w:t>veb</w:t>
            </w:r>
            <w:r w:rsidRPr="008C4969">
              <w:rPr>
                <w:lang w:val="sr-Latn-CS"/>
              </w:rPr>
              <w:t xml:space="preserve"> aplikacija rešava problem </w:t>
            </w:r>
            <w:r w:rsidR="00284A8B" w:rsidRPr="008C4969">
              <w:rPr>
                <w:lang w:val="sr-Latn-CS"/>
              </w:rPr>
              <w:t xml:space="preserve">otežanog informisanja o samoj ruti, odnosno dostupnosti slobodnih mesta. </w:t>
            </w:r>
          </w:p>
        </w:tc>
      </w:tr>
      <w:tr w:rsidR="00A64339" w14:paraId="27C330F9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E44674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6F7408" w14:textId="7A4300A2" w:rsidR="00E034BA" w:rsidRPr="008C4969" w:rsidRDefault="00325531" w:rsidP="00284A8B">
            <w:pPr>
              <w:pStyle w:val="BodyText"/>
              <w:ind w:left="0"/>
              <w:rPr>
                <w:lang w:val="sr-Latn-CS"/>
              </w:rPr>
            </w:pPr>
            <w:r w:rsidRPr="008C4969">
              <w:rPr>
                <w:lang w:val="sr-Latn-CS"/>
              </w:rPr>
              <w:t>k</w:t>
            </w:r>
            <w:r w:rsidR="009701A4" w:rsidRPr="008C4969">
              <w:rPr>
                <w:lang w:val="sr-Latn-CS"/>
              </w:rPr>
              <w:t>orisnike</w:t>
            </w:r>
            <w:r w:rsidR="00284A8B" w:rsidRPr="008C4969">
              <w:rPr>
                <w:lang w:val="sr-Latn-CS"/>
              </w:rPr>
              <w:t xml:space="preserve"> usluga gradskog, regionalnog i međunarodnog</w:t>
            </w:r>
            <w:r w:rsidR="009701A4" w:rsidRPr="008C4969">
              <w:rPr>
                <w:lang w:val="sr-Latn-CS"/>
              </w:rPr>
              <w:t xml:space="preserve"> prevoza.</w:t>
            </w:r>
          </w:p>
        </w:tc>
      </w:tr>
      <w:tr w:rsidR="00A64339" w14:paraId="04D55460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3A97AD" w14:textId="77777777" w:rsidR="00206E1F" w:rsidRPr="003372D3" w:rsidRDefault="000817C9" w:rsidP="004D0E1B">
            <w:pPr>
              <w:pStyle w:val="BodyText"/>
              <w:keepNext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98BD0" w14:textId="142BA116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2F7DFB" w:rsidRPr="008C4969">
              <w:rPr>
                <w:lang w:val="sr-Latn-CS"/>
              </w:rPr>
              <w:t>težan</w:t>
            </w:r>
            <w:r w:rsidR="009701A4" w:rsidRPr="008C4969">
              <w:rPr>
                <w:lang w:val="sr-Latn-CS"/>
              </w:rPr>
              <w:t>a rezervacija autobuske karte i samo informisanje o ruti.</w:t>
            </w:r>
          </w:p>
        </w:tc>
      </w:tr>
      <w:tr w:rsidR="00A64339" w14:paraId="709977A3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12A7FE" w14:textId="77777777" w:rsidR="00206E1F" w:rsidRPr="003372D3" w:rsidRDefault="000817C9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C368D4" w14:textId="54479050" w:rsidR="00206E1F" w:rsidRPr="003372D3" w:rsidRDefault="00325531" w:rsidP="00A748D7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>o</w:t>
            </w:r>
            <w:r w:rsidR="007C6B66" w:rsidRPr="008C4969">
              <w:rPr>
                <w:lang w:val="sr-Latn-CS"/>
              </w:rPr>
              <w:t xml:space="preserve">bezbediti </w:t>
            </w:r>
            <w:r w:rsidR="009F0B1D" w:rsidRPr="008C4969">
              <w:rPr>
                <w:lang w:val="sr-Latn-CS"/>
              </w:rPr>
              <w:t>brz</w:t>
            </w:r>
            <w:r w:rsidR="009701A4" w:rsidRPr="008C4969">
              <w:rPr>
                <w:lang w:val="sr-Latn-CS"/>
              </w:rPr>
              <w:t>u rezervaciju karte</w:t>
            </w:r>
            <w:r w:rsidR="00A748D7" w:rsidRPr="008C4969">
              <w:rPr>
                <w:lang w:val="sr-Latn-CS"/>
              </w:rPr>
              <w:t xml:space="preserve"> i informisanost o ruti.</w:t>
            </w:r>
          </w:p>
        </w:tc>
      </w:tr>
    </w:tbl>
    <w:p w14:paraId="4A8F9456" w14:textId="77777777" w:rsidR="00206E1F" w:rsidRPr="003372D3" w:rsidRDefault="00206E1F" w:rsidP="004D0E1B">
      <w:pPr>
        <w:jc w:val="both"/>
        <w:rPr>
          <w:lang w:val="sr-Latn-CS"/>
        </w:rPr>
      </w:pPr>
    </w:p>
    <w:p w14:paraId="013A85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5" w:name="_Toc161771497"/>
      <w:r>
        <w:rPr>
          <w:lang w:val="sr-Latn-CS"/>
        </w:rPr>
        <w:lastRenderedPageBreak/>
        <w:t xml:space="preserve">Postavka pozicije </w:t>
      </w:r>
      <w:r w:rsidR="00D44844">
        <w:rPr>
          <w:lang w:val="sr-Latn-CS"/>
        </w:rPr>
        <w:t>proizvoda</w:t>
      </w:r>
      <w:bookmarkEnd w:id="5"/>
    </w:p>
    <w:p w14:paraId="3D17CD0F" w14:textId="77777777" w:rsidR="00206E1F" w:rsidRPr="003372D3" w:rsidRDefault="00206E1F" w:rsidP="004D0E1B">
      <w:pPr>
        <w:keepNext/>
        <w:jc w:val="both"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A64339" w14:paraId="450E0CB8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22913D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A2ABFD5" w14:textId="66AE9B0E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A748D7">
              <w:rPr>
                <w:lang w:val="sr-Latn-CS"/>
              </w:rPr>
              <w:t>utnicima</w:t>
            </w:r>
            <w:r w:rsidR="006E4F16">
              <w:rPr>
                <w:lang w:val="sr-Latn-CS"/>
              </w:rPr>
              <w:t>.</w:t>
            </w:r>
          </w:p>
        </w:tc>
      </w:tr>
      <w:tr w:rsidR="00A64339" w14:paraId="4AA0CA47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70ACD7A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79AAF9" w14:textId="7C25603C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ž</w:t>
            </w:r>
            <w:r w:rsidR="0019279D">
              <w:rPr>
                <w:lang w:val="sr-Latn-CS"/>
              </w:rPr>
              <w:t>ele da putuju na odeđenu destinaciju</w:t>
            </w:r>
            <w:r>
              <w:rPr>
                <w:lang w:val="sr-Latn-CS"/>
              </w:rPr>
              <w:t>.</w:t>
            </w:r>
          </w:p>
        </w:tc>
      </w:tr>
      <w:tr w:rsidR="00A64339" w14:paraId="7D3AFD0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7CEC0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76662F" w14:textId="4B86CDDB" w:rsidR="00206E1F" w:rsidRPr="003372D3" w:rsidRDefault="004B4A13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veb</w:t>
            </w:r>
            <w:r w:rsidR="00143087">
              <w:rPr>
                <w:lang w:val="sr-Latn-CS"/>
              </w:rPr>
              <w:t xml:space="preserve"> aplikacija.</w:t>
            </w:r>
          </w:p>
        </w:tc>
      </w:tr>
      <w:tr w:rsidR="00A64339" w14:paraId="1EC6C933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B09DB5F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19FA9" w14:textId="4CA3CD04" w:rsidR="00206E1F" w:rsidRPr="003372D3" w:rsidRDefault="00325531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omogućava standardnu rezervaciju i kupovinu karte</w:t>
            </w:r>
            <w:r w:rsidR="005673F9">
              <w:rPr>
                <w:lang w:val="sr-Latn-CS"/>
              </w:rPr>
              <w:t>.</w:t>
            </w:r>
          </w:p>
        </w:tc>
      </w:tr>
      <w:tr w:rsidR="00A64339" w14:paraId="76E3932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B2162D9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D9F6F2" w14:textId="082E0441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 w:rsidRPr="008C4969">
              <w:rPr>
                <w:lang w:val="sr-Latn-CS"/>
              </w:rPr>
              <w:t xml:space="preserve">postojećih </w:t>
            </w:r>
            <w:r w:rsidR="004B4A13" w:rsidRPr="008C4969">
              <w:rPr>
                <w:lang w:val="sr-Latn-CS"/>
              </w:rPr>
              <w:t>veb</w:t>
            </w:r>
            <w:r w:rsidR="005673F9" w:rsidRPr="008C4969">
              <w:rPr>
                <w:lang w:val="sr-Latn-CS"/>
              </w:rPr>
              <w:t xml:space="preserve"> aplikacija</w:t>
            </w:r>
            <w:r w:rsidRPr="008C4969">
              <w:rPr>
                <w:lang w:val="sr-Latn-CS"/>
              </w:rPr>
              <w:t xml:space="preserve"> sa </w:t>
            </w:r>
            <w:r w:rsidR="005673F9" w:rsidRPr="008C4969">
              <w:rPr>
                <w:lang w:val="sr-Latn-CS"/>
              </w:rPr>
              <w:t xml:space="preserve">konfuznim </w:t>
            </w:r>
            <w:r w:rsidR="00325531" w:rsidRPr="008C4969">
              <w:rPr>
                <w:lang w:val="sr-Latn-CS"/>
              </w:rPr>
              <w:t>korisničkim interfejsom</w:t>
            </w:r>
            <w:r w:rsidR="005673F9" w:rsidRPr="008C4969">
              <w:rPr>
                <w:lang w:val="sr-Latn-CS"/>
              </w:rPr>
              <w:t>.</w:t>
            </w:r>
          </w:p>
        </w:tc>
      </w:tr>
      <w:tr w:rsidR="00A64339" w14:paraId="7267ED5F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13904470" w14:textId="77777777" w:rsidR="00206E1F" w:rsidRPr="003372D3" w:rsidRDefault="00143087" w:rsidP="004D0E1B">
            <w:pPr>
              <w:pStyle w:val="BodyText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9E4273" w14:textId="77777777" w:rsidR="00206E1F" w:rsidRPr="003372D3" w:rsidRDefault="00143087" w:rsidP="004D0E1B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obezbediti ažurne i konzistentne informacije na srpskom jeziku</w:t>
            </w:r>
            <w:r w:rsidRPr="003372D3">
              <w:rPr>
                <w:lang w:val="sr-Latn-CS"/>
              </w:rPr>
              <w:t>.</w:t>
            </w:r>
          </w:p>
        </w:tc>
      </w:tr>
    </w:tbl>
    <w:p w14:paraId="180A4D2D" w14:textId="77777777" w:rsidR="00206E1F" w:rsidRPr="003372D3" w:rsidRDefault="00206E1F" w:rsidP="004D0E1B">
      <w:pPr>
        <w:jc w:val="both"/>
        <w:rPr>
          <w:lang w:val="sr-Latn-CS"/>
        </w:rPr>
      </w:pPr>
    </w:p>
    <w:p w14:paraId="5E3F6DF8" w14:textId="77777777" w:rsidR="00206E1F" w:rsidRPr="003372D3" w:rsidRDefault="00D44844" w:rsidP="004D0E1B">
      <w:pPr>
        <w:pStyle w:val="Heading1"/>
        <w:jc w:val="both"/>
        <w:rPr>
          <w:lang w:val="sr-Latn-CS"/>
        </w:rPr>
      </w:pPr>
      <w:bookmarkStart w:id="6" w:name="_Toc161771498"/>
      <w:r>
        <w:rPr>
          <w:lang w:val="sr-Latn-CS"/>
        </w:rPr>
        <w:t>Opis korisnika</w:t>
      </w:r>
      <w:bookmarkEnd w:id="6"/>
    </w:p>
    <w:p w14:paraId="426AACE5" w14:textId="29B90205" w:rsidR="00206E1F" w:rsidRPr="003372D3" w:rsidRDefault="008D40CE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</w:t>
      </w:r>
      <w:r w:rsidRPr="003372D3">
        <w:rPr>
          <w:lang w:val="sr-Latn-CS"/>
        </w:rPr>
        <w:t>.</w:t>
      </w:r>
      <w:r w:rsidR="004B4A13">
        <w:rPr>
          <w:lang w:val="sr-Latn-CS"/>
        </w:rPr>
        <w:t xml:space="preserve"> </w:t>
      </w:r>
      <w:r>
        <w:rPr>
          <w:lang w:val="sr-Latn-CS"/>
        </w:rPr>
        <w:t xml:space="preserve">Postoje </w:t>
      </w:r>
      <w:r w:rsidR="004B4A13">
        <w:rPr>
          <w:lang w:val="sr-Latn-CS"/>
        </w:rPr>
        <w:t>tri</w:t>
      </w:r>
      <w:r>
        <w:rPr>
          <w:lang w:val="sr-Latn-CS"/>
        </w:rPr>
        <w:t xml:space="preserve"> tipa korisnika: </w:t>
      </w:r>
      <w:r w:rsidR="00D45822" w:rsidRPr="009D0D85">
        <w:rPr>
          <w:highlight w:val="yellow"/>
          <w:lang w:val="sr-Latn-CS"/>
        </w:rPr>
        <w:t>administrator</w:t>
      </w:r>
      <w:r w:rsidR="00D45822">
        <w:rPr>
          <w:lang w:val="sr-Latn-CS"/>
        </w:rPr>
        <w:t>,</w:t>
      </w:r>
      <w:r w:rsidR="00902EB9">
        <w:rPr>
          <w:lang w:val="sr-Latn-CS"/>
        </w:rPr>
        <w:t xml:space="preserve"> </w:t>
      </w:r>
      <w:r w:rsidR="00D45822">
        <w:rPr>
          <w:lang w:val="sr-Latn-CS"/>
        </w:rPr>
        <w:t xml:space="preserve"> </w:t>
      </w:r>
      <w:r w:rsidR="004B4A13" w:rsidRPr="009D0D85">
        <w:rPr>
          <w:highlight w:val="yellow"/>
          <w:lang w:val="sr-Latn-CS"/>
        </w:rPr>
        <w:t>moderator(agencija)</w:t>
      </w:r>
      <w:r w:rsidR="004B4A13">
        <w:rPr>
          <w:lang w:val="sr-Latn-CS"/>
        </w:rPr>
        <w:t xml:space="preserve"> i </w:t>
      </w:r>
      <w:r w:rsidR="004B4A13" w:rsidRPr="009D0D85">
        <w:rPr>
          <w:highlight w:val="yellow"/>
          <w:lang w:val="sr-Latn-CS"/>
        </w:rPr>
        <w:t>korisnik veb aplikacije</w:t>
      </w:r>
      <w:r w:rsidR="004B4A13">
        <w:rPr>
          <w:lang w:val="sr-Latn-CS"/>
        </w:rPr>
        <w:t>.</w:t>
      </w:r>
    </w:p>
    <w:p w14:paraId="117792F4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7" w:name="_Toc161771499"/>
      <w:r>
        <w:rPr>
          <w:lang w:val="sr-Latn-CS"/>
        </w:rPr>
        <w:t>Opis potencijalnog tržišta</w:t>
      </w:r>
      <w:bookmarkEnd w:id="7"/>
    </w:p>
    <w:p w14:paraId="334D523D" w14:textId="77777777" w:rsidR="00206E1F" w:rsidRPr="003372D3" w:rsidRDefault="00206E1F" w:rsidP="004D0E1B">
      <w:pPr>
        <w:jc w:val="both"/>
        <w:rPr>
          <w:lang w:val="sr-Latn-CS"/>
        </w:rPr>
      </w:pPr>
    </w:p>
    <w:p w14:paraId="3858BF75" w14:textId="77777777" w:rsidR="0039103B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Potencijalni korisnici sistema su edukovani pojedinci sa poznavanjem rada na računaru i najčešće osobe koje kod kuće poseduje personalne računare i </w:t>
      </w:r>
      <w:r w:rsidR="006E4F16">
        <w:rPr>
          <w:lang w:val="sr-Latn-CS"/>
        </w:rPr>
        <w:t xml:space="preserve">ima </w:t>
      </w:r>
      <w:r>
        <w:rPr>
          <w:lang w:val="sr-Latn-CS"/>
        </w:rPr>
        <w:t>pristup Internetu.</w:t>
      </w:r>
    </w:p>
    <w:p w14:paraId="3FB5C86A" w14:textId="4DE8F388" w:rsidR="009B2233" w:rsidRDefault="0039103B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 w:rsidR="00D45822">
        <w:rPr>
          <w:lang w:val="sr-Latn-CS"/>
        </w:rPr>
        <w:t xml:space="preserve"> aplikacije</w:t>
      </w:r>
      <w:r>
        <w:rPr>
          <w:lang w:val="sr-Latn-CS"/>
        </w:rPr>
        <w:t xml:space="preserve"> će biti namenjena </w:t>
      </w:r>
      <w:r w:rsidR="00F84CAD">
        <w:rPr>
          <w:lang w:val="sr-Latn-CS"/>
        </w:rPr>
        <w:t xml:space="preserve">putnicima koji koriste usluge gradskog, regionalnog i međunardnog prevoza. </w:t>
      </w:r>
      <w:r>
        <w:rPr>
          <w:lang w:val="sr-Latn-CS"/>
        </w:rPr>
        <w:t xml:space="preserve">Ukoliko se ukaže interesovanje moguće je proširiti </w:t>
      </w:r>
      <w:r w:rsidR="00F84CAD">
        <w:rPr>
          <w:lang w:val="sr-Latn-CS"/>
        </w:rPr>
        <w:t xml:space="preserve">funkcionalnost veb aplikacije. </w:t>
      </w:r>
      <w:r>
        <w:rPr>
          <w:lang w:val="sr-Latn-CS"/>
        </w:rPr>
        <w:t xml:space="preserve">Kao rezultat,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D45822">
        <w:rPr>
          <w:lang w:val="sr-Latn-CS"/>
        </w:rPr>
        <w:t>aplikacija</w:t>
      </w:r>
      <w:r>
        <w:rPr>
          <w:lang w:val="sr-Latn-CS"/>
        </w:rPr>
        <w:t xml:space="preserve"> će biti projektovan</w:t>
      </w:r>
      <w:r w:rsidR="00D45822">
        <w:rPr>
          <w:lang w:val="sr-Latn-CS"/>
        </w:rPr>
        <w:t>a</w:t>
      </w:r>
      <w:r>
        <w:rPr>
          <w:lang w:val="sr-Latn-CS"/>
        </w:rPr>
        <w:t xml:space="preserve"> da bude fleksibil</w:t>
      </w:r>
      <w:r w:rsidR="00D45822">
        <w:rPr>
          <w:lang w:val="sr-Latn-CS"/>
        </w:rPr>
        <w:t xml:space="preserve">na </w:t>
      </w:r>
      <w:r>
        <w:rPr>
          <w:lang w:val="sr-Latn-CS"/>
        </w:rPr>
        <w:t xml:space="preserve">i </w:t>
      </w:r>
      <w:r w:rsidR="00D45822">
        <w:rPr>
          <w:lang w:val="sr-Latn-CS"/>
        </w:rPr>
        <w:t>jednostavna</w:t>
      </w:r>
      <w:r>
        <w:rPr>
          <w:lang w:val="sr-Latn-CS"/>
        </w:rPr>
        <w:t xml:space="preserve"> za korišćenje. Posebna pažnja će biti obraćena na izdvajanje grafičkog dizajna prezentacije od funkcionalnosti kako bi svaka instanca </w:t>
      </w:r>
      <w:r w:rsidR="00592815">
        <w:rPr>
          <w:lang w:val="sr-Latn-CS"/>
        </w:rPr>
        <w:t>aplikacije</w:t>
      </w:r>
      <w:r>
        <w:rPr>
          <w:lang w:val="sr-Latn-CS"/>
        </w:rPr>
        <w:t xml:space="preserve"> mogla da ima svoj upečatljivi pečat. </w:t>
      </w:r>
    </w:p>
    <w:p w14:paraId="3BD66D57" w14:textId="4BD44B5A" w:rsidR="0039103B" w:rsidRDefault="009B2233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Dizajn </w:t>
      </w:r>
      <w:r w:rsidR="004B4A13">
        <w:rPr>
          <w:lang w:val="sr-Latn-CS"/>
        </w:rPr>
        <w:t>Veb</w:t>
      </w:r>
      <w:r w:rsidR="00592815">
        <w:rPr>
          <w:lang w:val="sr-Latn-CS"/>
        </w:rPr>
        <w:t xml:space="preserve"> aplikacije</w:t>
      </w:r>
      <w:r>
        <w:rPr>
          <w:lang w:val="sr-Latn-CS"/>
        </w:rPr>
        <w:t xml:space="preserve"> će biti što je moguće više zasnovan na </w:t>
      </w:r>
      <w:r w:rsidR="00592815">
        <w:rPr>
          <w:lang w:val="sr-Latn-CS"/>
        </w:rPr>
        <w:t>jednostavnosti i minimalnosti,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>time će se lakše rukovoditi u daljim verzijama aplikacije,</w:t>
      </w:r>
      <w:r w:rsidR="009D723F">
        <w:rPr>
          <w:lang w:val="sr-Latn-CS"/>
        </w:rPr>
        <w:t xml:space="preserve"> </w:t>
      </w:r>
      <w:r w:rsidR="00592815">
        <w:rPr>
          <w:lang w:val="sr-Latn-CS"/>
        </w:rPr>
        <w:t xml:space="preserve">posedovaće bazu u kojoj će se skladištiti podaci objavljenih </w:t>
      </w:r>
      <w:r w:rsidR="00CD3D6F">
        <w:rPr>
          <w:lang w:val="sr-Latn-CS"/>
        </w:rPr>
        <w:t>ruta sa njihovim informacijama i nazivima agencija</w:t>
      </w:r>
      <w:r w:rsidR="00592815">
        <w:rPr>
          <w:lang w:val="sr-Latn-CS"/>
        </w:rPr>
        <w:t>.</w:t>
      </w:r>
      <w:r w:rsidR="009D723F">
        <w:rPr>
          <w:lang w:val="sr-Latn-CS"/>
        </w:rPr>
        <w:t xml:space="preserve"> </w:t>
      </w:r>
      <w:r w:rsidR="00A32051">
        <w:rPr>
          <w:lang w:val="sr-Latn-CS"/>
        </w:rPr>
        <w:t xml:space="preserve">Doseg tržišta  koji će maksimalno obuhvatati ovaj projekat će biti na nacionalnom </w:t>
      </w:r>
      <w:r w:rsidR="00CD3D6F">
        <w:rPr>
          <w:lang w:val="sr-Latn-CS"/>
        </w:rPr>
        <w:t>i internacionalnom nivou</w:t>
      </w:r>
      <w:r w:rsidR="00A32051">
        <w:rPr>
          <w:lang w:val="sr-Latn-CS"/>
        </w:rPr>
        <w:t>.</w:t>
      </w:r>
    </w:p>
    <w:p w14:paraId="6CE351AB" w14:textId="7C4B20DF" w:rsidR="003B1702" w:rsidRDefault="00D44844" w:rsidP="00096A5E">
      <w:pPr>
        <w:pStyle w:val="Heading2"/>
        <w:jc w:val="both"/>
        <w:rPr>
          <w:lang w:val="sr-Latn-CS"/>
        </w:rPr>
      </w:pPr>
      <w:bookmarkStart w:id="8" w:name="_Toc161771500"/>
      <w:r>
        <w:rPr>
          <w:lang w:val="sr-Latn-CS"/>
        </w:rPr>
        <w:t>Profili korisnika</w:t>
      </w:r>
      <w:bookmarkEnd w:id="8"/>
    </w:p>
    <w:p w14:paraId="69390106" w14:textId="77777777" w:rsidR="00096A5E" w:rsidRPr="00096A5E" w:rsidRDefault="00096A5E" w:rsidP="00096A5E">
      <w:pPr>
        <w:rPr>
          <w:lang w:val="sr-Latn-CS"/>
        </w:rPr>
      </w:pPr>
    </w:p>
    <w:p w14:paraId="71F5943F" w14:textId="751E39FC" w:rsidR="00804367" w:rsidRPr="00B76AD6" w:rsidRDefault="00804367" w:rsidP="00096A5E">
      <w:pPr>
        <w:pStyle w:val="BodyText"/>
        <w:jc w:val="both"/>
        <w:rPr>
          <w:lang w:val="sr-Latn-CS"/>
        </w:rPr>
      </w:pPr>
      <w:r w:rsidRPr="00F652E9">
        <w:rPr>
          <w:highlight w:val="yellow"/>
          <w:u w:val="single"/>
          <w:lang w:val="sr-Latn-CS"/>
        </w:rPr>
        <w:t>Administrator</w:t>
      </w:r>
      <w:r w:rsidRPr="00E279AD">
        <w:rPr>
          <w:u w:val="single"/>
          <w:lang w:val="sr-Latn-CS"/>
        </w:rPr>
        <w:t xml:space="preserve"> </w:t>
      </w:r>
      <w:r w:rsidR="00096A5E">
        <w:rPr>
          <w:u w:val="single"/>
          <w:lang w:val="sr-Latn-CS"/>
        </w:rPr>
        <w:t>-</w:t>
      </w:r>
      <w:r w:rsidRPr="00B76AD6">
        <w:rPr>
          <w:lang w:val="sr-Latn-CS"/>
        </w:rPr>
        <w:t xml:space="preserve">je zadužen za instaliranje, konfigurisanje i kasnije održavanje konfiguracije </w:t>
      </w:r>
      <w:r w:rsidR="006967BC">
        <w:rPr>
          <w:lang w:val="sr-Latn-CS"/>
        </w:rPr>
        <w:t>v</w:t>
      </w:r>
      <w:r w:rsidR="004B4A13">
        <w:rPr>
          <w:lang w:val="sr-Latn-CS"/>
        </w:rPr>
        <w:t>eb</w:t>
      </w:r>
      <w:r w:rsidR="000D278B" w:rsidRPr="00B76AD6">
        <w:rPr>
          <w:lang w:val="sr-Latn-CS"/>
        </w:rPr>
        <w:t xml:space="preserve"> aplikacije</w:t>
      </w:r>
      <w:r w:rsidRPr="00B76AD6">
        <w:rPr>
          <w:lang w:val="sr-Latn-CS"/>
        </w:rPr>
        <w:t>. U ulozi administratora</w:t>
      </w:r>
      <w:r w:rsidR="000D278B" w:rsidRPr="00B76AD6">
        <w:rPr>
          <w:lang w:val="sr-Latn-CS"/>
        </w:rPr>
        <w:t>,</w:t>
      </w:r>
      <w:r w:rsidR="004A2856">
        <w:rPr>
          <w:lang w:val="sr-Latn-CS"/>
        </w:rPr>
        <w:t xml:space="preserve"> </w:t>
      </w:r>
      <w:r w:rsidR="000D278B" w:rsidRPr="00B76AD6">
        <w:rPr>
          <w:lang w:val="sr-Latn-CS"/>
        </w:rPr>
        <w:t>poželjno je da</w:t>
      </w:r>
      <w:r w:rsidRPr="00B76AD6">
        <w:rPr>
          <w:lang w:val="sr-Latn-CS"/>
        </w:rPr>
        <w:t xml:space="preserve"> se najčešće na</w:t>
      </w:r>
      <w:r w:rsidR="009D723F" w:rsidRPr="00B76AD6">
        <w:rPr>
          <w:lang w:val="sr-Latn-CS"/>
        </w:rPr>
        <w:t>đ</w:t>
      </w:r>
      <w:r w:rsidR="000D278B" w:rsidRPr="00B76AD6">
        <w:rPr>
          <w:lang w:val="sr-Latn-CS"/>
        </w:rPr>
        <w:t xml:space="preserve">e </w:t>
      </w:r>
      <w:r w:rsidRPr="00B76AD6">
        <w:rPr>
          <w:lang w:val="sr-Latn-CS"/>
        </w:rPr>
        <w:t xml:space="preserve">fakultetski obrazovana osoba sa visokim nivoom poznavanja rada na računaru i administriranja </w:t>
      </w:r>
      <w:r w:rsidR="0065551F">
        <w:rPr>
          <w:lang w:val="sr-Latn-CS"/>
        </w:rPr>
        <w:t>v</w:t>
      </w:r>
      <w:r w:rsidR="004B4A13">
        <w:rPr>
          <w:lang w:val="sr-Latn-CS"/>
        </w:rPr>
        <w:t>eb</w:t>
      </w:r>
      <w:r w:rsidRPr="00B76AD6">
        <w:rPr>
          <w:lang w:val="sr-Latn-CS"/>
        </w:rPr>
        <w:t xml:space="preserve"> servera</w:t>
      </w:r>
      <w:r w:rsidR="003B1702" w:rsidRPr="00B76AD6">
        <w:rPr>
          <w:lang w:val="sr-Latn-CS"/>
        </w:rPr>
        <w:t>.</w:t>
      </w:r>
      <w:r w:rsidRPr="00B76AD6">
        <w:rPr>
          <w:lang w:val="sr-Latn-CS"/>
        </w:rPr>
        <w:t xml:space="preserve"> </w:t>
      </w:r>
    </w:p>
    <w:p w14:paraId="75451757" w14:textId="61626A35" w:rsidR="003B1702" w:rsidRPr="00B76AD6" w:rsidRDefault="00804367" w:rsidP="004D0E1B">
      <w:pPr>
        <w:pStyle w:val="BodyText"/>
        <w:jc w:val="both"/>
        <w:rPr>
          <w:lang w:val="sr-Latn-CS"/>
        </w:rPr>
      </w:pPr>
      <w:r w:rsidRPr="00E279AD">
        <w:rPr>
          <w:lang w:val="sr-Latn-CS"/>
        </w:rPr>
        <w:t>Administrator</w:t>
      </w:r>
      <w:r w:rsidRPr="00B76AD6">
        <w:rPr>
          <w:lang w:val="sr-Latn-CS"/>
        </w:rPr>
        <w:t xml:space="preserve"> će imati pristup svim funkcijama </w:t>
      </w:r>
      <w:r w:rsidR="00C503E4" w:rsidRPr="00B76AD6">
        <w:rPr>
          <w:lang w:val="sr-Latn-CS"/>
        </w:rPr>
        <w:t>sistema</w:t>
      </w:r>
      <w:r w:rsidR="009D723F" w:rsidRPr="00B76AD6">
        <w:rPr>
          <w:lang w:val="sr-Latn-CS"/>
        </w:rPr>
        <w:t xml:space="preserve">, mogućnost uklanjanja </w:t>
      </w:r>
      <w:r w:rsidR="00DC2372">
        <w:rPr>
          <w:lang w:val="sr-Latn-CS"/>
        </w:rPr>
        <w:t>i dodavanja moderatora</w:t>
      </w:r>
      <w:r w:rsidR="009D723F" w:rsidRPr="00B76AD6">
        <w:rPr>
          <w:lang w:val="sr-Latn-CS"/>
        </w:rPr>
        <w:t xml:space="preserve"> i korisnika</w:t>
      </w:r>
      <w:r w:rsidR="00DC2372">
        <w:rPr>
          <w:lang w:val="sr-Latn-CS"/>
        </w:rPr>
        <w:t xml:space="preserve"> usluge</w:t>
      </w:r>
      <w:r w:rsidR="009D723F" w:rsidRPr="00B76AD6">
        <w:rPr>
          <w:lang w:val="sr-Latn-CS"/>
        </w:rPr>
        <w:t xml:space="preserve">, da </w:t>
      </w:r>
      <w:r w:rsidR="00DC2372">
        <w:rPr>
          <w:lang w:val="sr-Latn-CS"/>
        </w:rPr>
        <w:t>postavlja ili uklanja</w:t>
      </w:r>
      <w:r w:rsidR="009D723F" w:rsidRPr="00B76AD6">
        <w:rPr>
          <w:lang w:val="sr-Latn-CS"/>
        </w:rPr>
        <w:t xml:space="preserve"> naloge</w:t>
      </w:r>
      <w:r w:rsidR="00DC2372">
        <w:rPr>
          <w:lang w:val="sr-Latn-CS"/>
        </w:rPr>
        <w:t xml:space="preserve"> korisnika</w:t>
      </w:r>
      <w:r w:rsidR="009D723F" w:rsidRPr="00B76AD6">
        <w:rPr>
          <w:lang w:val="sr-Latn-CS"/>
        </w:rPr>
        <w:t xml:space="preserve"> aplikacije</w:t>
      </w:r>
      <w:r w:rsidR="00DC2372">
        <w:rPr>
          <w:lang w:val="sr-Latn-CS"/>
        </w:rPr>
        <w:t xml:space="preserve"> kao moderatora</w:t>
      </w:r>
      <w:r w:rsidR="009D723F" w:rsidRPr="00B76AD6">
        <w:rPr>
          <w:lang w:val="sr-Latn-CS"/>
        </w:rPr>
        <w:t xml:space="preserve"> i da ima detaljan pregled svih korisnika i njihov</w:t>
      </w:r>
      <w:r w:rsidR="00DC2372">
        <w:rPr>
          <w:lang w:val="sr-Latn-CS"/>
        </w:rPr>
        <w:t>ih</w:t>
      </w:r>
      <w:r w:rsidR="009D723F" w:rsidRPr="00B76AD6">
        <w:rPr>
          <w:lang w:val="sr-Latn-CS"/>
        </w:rPr>
        <w:t xml:space="preserve"> podat</w:t>
      </w:r>
      <w:r w:rsidR="00DC2372">
        <w:rPr>
          <w:lang w:val="sr-Latn-CS"/>
        </w:rPr>
        <w:t>aka</w:t>
      </w:r>
      <w:r w:rsidR="009244DB">
        <w:rPr>
          <w:lang w:val="sr-Latn-CS"/>
        </w:rPr>
        <w:t xml:space="preserve"> (ime</w:t>
      </w:r>
      <w:r w:rsidR="0040074D">
        <w:rPr>
          <w:lang w:val="sr-Latn-CS"/>
        </w:rPr>
        <w:t xml:space="preserve">, </w:t>
      </w:r>
      <w:r w:rsidR="009244DB">
        <w:rPr>
          <w:lang w:val="sr-Latn-CS"/>
        </w:rPr>
        <w:t xml:space="preserve">e-mail </w:t>
      </w:r>
      <w:r w:rsidR="0040074D">
        <w:rPr>
          <w:lang w:val="sr-Latn-CS"/>
        </w:rPr>
        <w:t>i status</w:t>
      </w:r>
      <w:r w:rsidR="00DB7C96">
        <w:rPr>
          <w:lang w:val="sr-Latn-CS"/>
        </w:rPr>
        <w:t xml:space="preserve"> – admin ili korisnik</w:t>
      </w:r>
      <w:r w:rsidR="009244DB">
        <w:rPr>
          <w:lang w:val="sr-Latn-CS"/>
        </w:rPr>
        <w:t>)</w:t>
      </w:r>
      <w:r w:rsidR="00C503E4" w:rsidRPr="00B76AD6">
        <w:rPr>
          <w:lang w:val="sr-Latn-CS"/>
        </w:rPr>
        <w:t>.</w:t>
      </w:r>
      <w:r w:rsidR="009D723F" w:rsidRPr="00B76AD6">
        <w:rPr>
          <w:lang w:val="sr-Latn-CS"/>
        </w:rPr>
        <w:t xml:space="preserve"> Može da se uloguje.</w:t>
      </w:r>
    </w:p>
    <w:p w14:paraId="62E58F22" w14:textId="18A715FC" w:rsidR="00406992" w:rsidRDefault="00D14BD0" w:rsidP="00F652E9">
      <w:pPr>
        <w:ind w:left="720"/>
        <w:jc w:val="both"/>
        <w:rPr>
          <w:lang w:val="sv-SE"/>
        </w:rPr>
      </w:pPr>
      <w:bookmarkStart w:id="9" w:name="_Toc86007045"/>
      <w:r w:rsidRPr="00F652E9">
        <w:rPr>
          <w:highlight w:val="yellow"/>
          <w:u w:val="single"/>
          <w:lang w:val="sv-SE"/>
        </w:rPr>
        <w:t>Moderator</w:t>
      </w:r>
      <w:r w:rsidR="004C1EEE" w:rsidRPr="00F652E9">
        <w:rPr>
          <w:highlight w:val="yellow"/>
          <w:u w:val="single"/>
          <w:lang w:val="sv-SE"/>
        </w:rPr>
        <w:t xml:space="preserve"> (Admin - Agencija)</w:t>
      </w:r>
      <w:r w:rsidRPr="009D723F">
        <w:rPr>
          <w:lang w:val="sv-SE"/>
        </w:rPr>
        <w:t xml:space="preserve"> - pregled ponuđenih </w:t>
      </w:r>
      <w:r>
        <w:rPr>
          <w:lang w:val="sv-SE"/>
        </w:rPr>
        <w:t>autobuskih karti</w:t>
      </w:r>
      <w:r w:rsidRPr="009D723F">
        <w:rPr>
          <w:lang w:val="sv-SE"/>
        </w:rPr>
        <w:t xml:space="preserve"> i trenutno dostupnih </w:t>
      </w:r>
      <w:r>
        <w:rPr>
          <w:lang w:val="sv-SE"/>
        </w:rPr>
        <w:t>karti</w:t>
      </w:r>
      <w:r w:rsidRPr="009D723F">
        <w:rPr>
          <w:lang w:val="sv-SE"/>
        </w:rPr>
        <w:t xml:space="preserve">. Može da se </w:t>
      </w:r>
      <w:r>
        <w:rPr>
          <w:lang w:val="sv-SE"/>
        </w:rPr>
        <w:t>uloguje</w:t>
      </w:r>
      <w:r w:rsidRPr="009D723F">
        <w:rPr>
          <w:lang w:val="sv-SE"/>
        </w:rPr>
        <w:t>,</w:t>
      </w:r>
      <w:r w:rsidR="00575B88">
        <w:rPr>
          <w:lang w:val="sv-SE"/>
        </w:rPr>
        <w:t xml:space="preserve"> </w:t>
      </w:r>
      <w:r w:rsidRPr="009D723F">
        <w:rPr>
          <w:lang w:val="sv-SE"/>
        </w:rPr>
        <w:t xml:space="preserve">nije mu dozvoljeno da </w:t>
      </w:r>
      <w:r>
        <w:rPr>
          <w:lang w:val="sv-SE"/>
        </w:rPr>
        <w:t>uklanja korisnike</w:t>
      </w:r>
      <w:bookmarkEnd w:id="9"/>
      <w:r>
        <w:rPr>
          <w:lang w:val="sv-SE"/>
        </w:rPr>
        <w:t>, može da postavlja autobuske rute</w:t>
      </w:r>
      <w:r w:rsidR="00CC1989">
        <w:rPr>
          <w:lang w:val="sv-SE"/>
        </w:rPr>
        <w:t xml:space="preserve"> tu mogu</w:t>
      </w:r>
      <w:r w:rsidR="00CC1989">
        <w:rPr>
          <w:lang w:val="bs-Latn-BA"/>
        </w:rPr>
        <w:t>ćnost dobija od administratora veb aplikacije</w:t>
      </w:r>
      <w:r>
        <w:rPr>
          <w:lang w:val="sv-SE"/>
        </w:rPr>
        <w:t>.</w:t>
      </w:r>
    </w:p>
    <w:p w14:paraId="6C8994CC" w14:textId="77777777" w:rsidR="00096A5E" w:rsidRPr="00F652E9" w:rsidRDefault="00096A5E" w:rsidP="00F652E9">
      <w:pPr>
        <w:ind w:left="720"/>
        <w:jc w:val="both"/>
        <w:rPr>
          <w:lang w:val="sv-SE"/>
        </w:rPr>
      </w:pPr>
    </w:p>
    <w:p w14:paraId="7CC16448" w14:textId="58B6F894" w:rsidR="009D723F" w:rsidRPr="0054063F" w:rsidRDefault="00000000" w:rsidP="0054063F">
      <w:pPr>
        <w:ind w:left="720"/>
        <w:jc w:val="both"/>
        <w:rPr>
          <w:lang w:val="sr-Latn-BA"/>
        </w:rPr>
      </w:pPr>
      <w:r w:rsidRPr="00406992">
        <w:rPr>
          <w:u w:val="single"/>
          <w:lang w:val="sr-Latn-BA"/>
        </w:rPr>
        <w:t xml:space="preserve"> </w:t>
      </w:r>
      <w:r w:rsidRPr="00F652E9">
        <w:rPr>
          <w:highlight w:val="yellow"/>
          <w:u w:val="single"/>
          <w:lang w:val="sr-Latn-BA"/>
        </w:rPr>
        <w:t>Korisnik</w:t>
      </w:r>
      <w:r w:rsidR="00406992" w:rsidRPr="00F652E9">
        <w:rPr>
          <w:highlight w:val="yellow"/>
          <w:lang w:val="sr-Latn-BA"/>
        </w:rPr>
        <w:t xml:space="preserve"> (</w:t>
      </w:r>
      <w:r w:rsidR="004C1EEE" w:rsidRPr="00F652E9">
        <w:rPr>
          <w:highlight w:val="yellow"/>
          <w:lang w:val="sr-Latn-BA"/>
        </w:rPr>
        <w:t>putnik</w:t>
      </w:r>
      <w:r w:rsidR="00406992" w:rsidRPr="00F652E9">
        <w:rPr>
          <w:highlight w:val="yellow"/>
          <w:lang w:val="sr-Latn-BA"/>
        </w:rPr>
        <w:t>)</w:t>
      </w:r>
      <w:r w:rsidR="00F652E9">
        <w:rPr>
          <w:lang w:val="sr-Latn-BA"/>
        </w:rPr>
        <w:t xml:space="preserve"> </w:t>
      </w:r>
      <w:r w:rsidR="00CC1989">
        <w:rPr>
          <w:lang w:val="sr-Latn-BA"/>
        </w:rPr>
        <w:t>–</w:t>
      </w:r>
      <w:r w:rsidRPr="009D723F">
        <w:rPr>
          <w:lang w:val="sr-Latn-BA"/>
        </w:rPr>
        <w:t xml:space="preserve"> </w:t>
      </w:r>
      <w:r w:rsidR="00CC1989">
        <w:rPr>
          <w:lang w:val="sr-Latn-BA"/>
        </w:rPr>
        <w:t xml:space="preserve">Mora da se registruje i uloguje, </w:t>
      </w:r>
      <w:r w:rsidR="004C1EEE">
        <w:rPr>
          <w:lang w:val="sr-Latn-BA"/>
        </w:rPr>
        <w:t>ima detaljan pregled o dostupnim rutama, mogućnost informisanja</w:t>
      </w:r>
      <w:r w:rsidR="0054063F">
        <w:rPr>
          <w:lang w:val="sr-Latn-BA"/>
        </w:rPr>
        <w:t xml:space="preserve"> i pretraživanja</w:t>
      </w:r>
      <w:r w:rsidR="004C1EEE">
        <w:rPr>
          <w:lang w:val="sr-Latn-BA"/>
        </w:rPr>
        <w:t xml:space="preserve"> o postojećoj ruti. Potrebno je da se </w:t>
      </w:r>
      <w:r w:rsidR="00CC1989">
        <w:rPr>
          <w:lang w:val="sr-Latn-BA"/>
        </w:rPr>
        <w:t>uloguje</w:t>
      </w:r>
      <w:r w:rsidR="004C1EEE">
        <w:rPr>
          <w:lang w:val="sr-Latn-BA"/>
        </w:rPr>
        <w:t xml:space="preserve"> kako bi mu se omogućila rezervacija karte, mesta u autobusu i plaćanje same karte.</w:t>
      </w:r>
      <w:r w:rsidR="0054063F">
        <w:rPr>
          <w:lang w:val="sr-Latn-BA"/>
        </w:rPr>
        <w:t xml:space="preserve"> Može da se prijavi i odjavi sa svog naloga.</w:t>
      </w:r>
    </w:p>
    <w:p w14:paraId="223114C5" w14:textId="77777777" w:rsidR="009D723F" w:rsidRPr="009D723F" w:rsidRDefault="009D723F" w:rsidP="004D0E1B">
      <w:pPr>
        <w:pStyle w:val="BodyText"/>
        <w:jc w:val="both"/>
        <w:rPr>
          <w:color w:val="FF0000"/>
          <w:lang w:val="sv-SE"/>
        </w:rPr>
      </w:pPr>
    </w:p>
    <w:p w14:paraId="41413CF9" w14:textId="3EF7A165" w:rsidR="00206E1F" w:rsidRPr="00C0067A" w:rsidRDefault="00B849B5" w:rsidP="004D0E1B">
      <w:pPr>
        <w:pStyle w:val="Heading2"/>
        <w:jc w:val="both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14:paraId="7ECD0354" w14:textId="29DF1095" w:rsidR="00150CC1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 w:rsidR="000648F3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-a što zahteva minimum </w:t>
      </w:r>
      <w:r w:rsidR="00A0079D">
        <w:rPr>
          <w:lang w:val="sr-Latn-CS"/>
        </w:rPr>
        <w:t>i</w:t>
      </w:r>
      <w:r>
        <w:rPr>
          <w:lang w:val="sr-Latn-CS"/>
        </w:rPr>
        <w:t>nternet konekciju. Ne postoje posebna ograničenja u pogledu okruženja.</w:t>
      </w:r>
    </w:p>
    <w:p w14:paraId="1A05BCC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69280385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Brže i kvalitetnije pružanje usluga;</w:t>
      </w:r>
    </w:p>
    <w:p w14:paraId="3F1BEE5E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Savremen i moderan način rada;</w:t>
      </w:r>
    </w:p>
    <w:p w14:paraId="2D9458F4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Pregled svih oglasa na sajtu;</w:t>
      </w:r>
    </w:p>
    <w:p w14:paraId="2F254316" w14:textId="3A3D8353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Mogućnost kontaktiranja </w:t>
      </w:r>
      <w:r w:rsidR="00901A29">
        <w:rPr>
          <w:lang w:val="sr-Latn-CS"/>
        </w:rPr>
        <w:t>agencije</w:t>
      </w:r>
      <w:r>
        <w:rPr>
          <w:lang w:val="sr-Latn-CS"/>
        </w:rPr>
        <w:t xml:space="preserve"> putem mail-a</w:t>
      </w:r>
      <w:r w:rsidR="00492834">
        <w:rPr>
          <w:lang w:val="sr-Latn-CS"/>
        </w:rPr>
        <w:t xml:space="preserve"> i mobilnog telefona</w:t>
      </w:r>
      <w:r>
        <w:rPr>
          <w:lang w:val="sr-Latn-CS"/>
        </w:rPr>
        <w:t>;</w:t>
      </w:r>
    </w:p>
    <w:p w14:paraId="438B708B" w14:textId="5D7CC304" w:rsidR="009914E3" w:rsidRDefault="004B4A13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 xml:space="preserve">Veb aplikacija je bolje optimizovana za korisnike u odnosu na postojeće </w:t>
      </w:r>
      <w:r w:rsidR="00463D61">
        <w:rPr>
          <w:lang w:val="sr-Latn-CS"/>
        </w:rPr>
        <w:t>veb stranice i Facebook grupe</w:t>
      </w:r>
      <w:r>
        <w:rPr>
          <w:lang w:val="sr-Latn-CS"/>
        </w:rPr>
        <w:t xml:space="preserve"> sa sličnim sadržajem;</w:t>
      </w:r>
    </w:p>
    <w:p w14:paraId="57695E42" w14:textId="77777777" w:rsidR="009914E3" w:rsidRDefault="00000000" w:rsidP="004D0E1B">
      <w:pPr>
        <w:numPr>
          <w:ilvl w:val="0"/>
          <w:numId w:val="26"/>
        </w:numPr>
        <w:jc w:val="both"/>
        <w:rPr>
          <w:lang w:val="sr-Latn-CS"/>
        </w:rPr>
      </w:pPr>
      <w:r>
        <w:rPr>
          <w:lang w:val="sr-Latn-CS"/>
        </w:rPr>
        <w:t>Ukoliko se jave neki novi zahtevi od strane potencijalnih korisnika, biće realizovani u najkraćem mogućem roku;</w:t>
      </w:r>
    </w:p>
    <w:p w14:paraId="0051FB0C" w14:textId="77777777" w:rsidR="00206E1F" w:rsidRPr="003372D3" w:rsidRDefault="00206E1F" w:rsidP="004D0E1B">
      <w:pPr>
        <w:ind w:firstLine="720"/>
        <w:jc w:val="both"/>
        <w:rPr>
          <w:lang w:val="sr-Latn-CS"/>
        </w:rPr>
      </w:pPr>
    </w:p>
    <w:p w14:paraId="6418B281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14:paraId="616E23ED" w14:textId="07CBDA33" w:rsidR="00B46D71" w:rsidRPr="003372D3" w:rsidRDefault="00000000" w:rsidP="00F652E9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Postoje mnoge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 koje se mogu smatrati konkurencijom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aplikacije. Neke od njih s</w:t>
      </w:r>
      <w:r w:rsidR="00463D61">
        <w:rPr>
          <w:lang w:val="sr-Latn-CS"/>
        </w:rPr>
        <w:t xml:space="preserve">u </w:t>
      </w:r>
      <w:r w:rsidR="00463D61" w:rsidRPr="00156D4F">
        <w:rPr>
          <w:u w:val="single"/>
          <w:lang w:val="sr-Latn-CS"/>
        </w:rPr>
        <w:t>Bas.rs</w:t>
      </w:r>
      <w:r w:rsidR="00463D61">
        <w:rPr>
          <w:lang w:val="sr-Latn-CS"/>
        </w:rPr>
        <w:t xml:space="preserve">, </w:t>
      </w:r>
      <w:r w:rsidR="00463D61" w:rsidRPr="00156D4F">
        <w:rPr>
          <w:u w:val="single"/>
          <w:lang w:val="sr-Latn-CS"/>
        </w:rPr>
        <w:t>Mojgrad.rs</w:t>
      </w:r>
      <w:r w:rsidR="00463D61">
        <w:rPr>
          <w:lang w:val="sr-Latn-CS"/>
        </w:rPr>
        <w:t xml:space="preserve">, </w:t>
      </w:r>
      <w:r w:rsidR="00463D61" w:rsidRPr="00156D4F">
        <w:rPr>
          <w:u w:val="single"/>
          <w:lang w:val="sr-Latn-CS"/>
        </w:rPr>
        <w:t>Redbus.in</w:t>
      </w:r>
      <w:r w:rsidR="00463D61">
        <w:rPr>
          <w:lang w:val="sr-Latn-CS"/>
        </w:rPr>
        <w:t xml:space="preserve"> itd</w:t>
      </w:r>
      <w:r>
        <w:rPr>
          <w:lang w:val="sr-Latn-CS"/>
        </w:rPr>
        <w:t xml:space="preserve">. </w:t>
      </w:r>
    </w:p>
    <w:p w14:paraId="596516E2" w14:textId="77777777" w:rsidR="00206E1F" w:rsidRPr="003372D3" w:rsidRDefault="00B849B5" w:rsidP="004D0E1B">
      <w:pPr>
        <w:pStyle w:val="Heading1"/>
        <w:numPr>
          <w:ilvl w:val="0"/>
          <w:numId w:val="4"/>
        </w:numPr>
        <w:jc w:val="both"/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162BC980" w14:textId="5CE3B71C" w:rsidR="00206E1F" w:rsidRPr="003372D3" w:rsidRDefault="00D00311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63D61">
        <w:rPr>
          <w:lang w:val="sr-Latn-CS"/>
        </w:rPr>
        <w:t>v</w:t>
      </w:r>
      <w:r w:rsidR="004B4A13">
        <w:rPr>
          <w:lang w:val="sr-Latn-CS"/>
        </w:rPr>
        <w:t>eb</w:t>
      </w:r>
      <w:r w:rsidR="00AF2904">
        <w:rPr>
          <w:lang w:val="sr-Latn-CS"/>
        </w:rPr>
        <w:t xml:space="preserve"> aplikacije</w:t>
      </w:r>
      <w:r w:rsidR="00732741">
        <w:rPr>
          <w:lang w:val="sr-Latn-CS"/>
        </w:rPr>
        <w:t>,</w:t>
      </w:r>
      <w:r w:rsidR="00B96E92">
        <w:rPr>
          <w:lang w:val="sr-Latn-CS"/>
        </w:rPr>
        <w:t xml:space="preserve"> </w:t>
      </w:r>
      <w:r>
        <w:rPr>
          <w:lang w:val="sr-Latn-CS"/>
        </w:rPr>
        <w:t xml:space="preserve">kontekst u kome sistem treba da funkcioniše </w:t>
      </w:r>
      <w:r w:rsidR="00732741">
        <w:rPr>
          <w:lang w:val="sr-Latn-CS"/>
        </w:rPr>
        <w:t>i konfiguracija sistema</w:t>
      </w:r>
      <w:r w:rsidRPr="003372D3">
        <w:rPr>
          <w:lang w:val="sr-Latn-CS"/>
        </w:rPr>
        <w:t xml:space="preserve">. </w:t>
      </w:r>
    </w:p>
    <w:p w14:paraId="28DDEE78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Pr="003372D3">
        <w:rPr>
          <w:lang w:val="sr-Latn-CS"/>
        </w:rPr>
        <w:t xml:space="preserve"> </w:t>
      </w:r>
    </w:p>
    <w:p w14:paraId="6512498F" w14:textId="12CFFA50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</w:t>
      </w:r>
      <w:r w:rsidR="00111704">
        <w:rPr>
          <w:lang w:val="sr-Latn-CS"/>
        </w:rPr>
        <w:t>veb aplikacija</w:t>
      </w:r>
      <w:r w:rsidR="00732741">
        <w:rPr>
          <w:lang w:val="sr-Latn-CS"/>
        </w:rPr>
        <w:t xml:space="preserve"> će zameniti postojeć</w:t>
      </w:r>
      <w:r w:rsidR="00192B76">
        <w:rPr>
          <w:lang w:val="sr-Latn-CS"/>
        </w:rPr>
        <w:t>e Facebook grupe</w:t>
      </w:r>
      <w:r w:rsidR="00111704">
        <w:rPr>
          <w:lang w:val="sr-Latn-CS"/>
        </w:rPr>
        <w:t xml:space="preserve"> i kontakt centar autobuskih stanica</w:t>
      </w:r>
      <w:r w:rsidR="00732741">
        <w:rPr>
          <w:lang w:val="sr-Latn-CS"/>
        </w:rPr>
        <w:t xml:space="preserve">. Novi sistem će koristiti postojeći DBMS instaliran na mašini koja predstavlja </w:t>
      </w:r>
      <w:r w:rsidR="0011170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 </w:t>
      </w:r>
      <w:r w:rsidR="0091069A">
        <w:rPr>
          <w:lang w:val="sr-Latn-CS"/>
        </w:rPr>
        <w:t>aplikacije</w:t>
      </w:r>
      <w:r w:rsidR="00732741">
        <w:rPr>
          <w:lang w:val="sr-Latn-CS"/>
        </w:rPr>
        <w:t>. Dijagram koji pokazuje kontekst sistema je dat na slici 6.1.1</w:t>
      </w:r>
      <w:r w:rsidRPr="003372D3">
        <w:rPr>
          <w:lang w:val="sr-Latn-CS"/>
        </w:rPr>
        <w:t>.</w:t>
      </w:r>
    </w:p>
    <w:p w14:paraId="099CD63C" w14:textId="3A3C6983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732741">
        <w:rPr>
          <w:lang w:val="sr-Latn-CS"/>
        </w:rPr>
        <w:t xml:space="preserve"> sistem će biti zasnovan na klijent/server arhitekturi </w:t>
      </w:r>
      <w:r w:rsidR="00B71C18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aplikacija ilustrovanoj na slici 6.1.2.</w:t>
      </w:r>
      <w:r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</w:t>
      </w:r>
      <w:r w:rsidR="00B74374">
        <w:rPr>
          <w:lang w:val="sr-Latn-CS"/>
        </w:rPr>
        <w:t>v</w:t>
      </w:r>
      <w:r w:rsidR="004B4A13">
        <w:rPr>
          <w:lang w:val="sr-Latn-CS"/>
        </w:rPr>
        <w:t>eb</w:t>
      </w:r>
      <w:r w:rsidR="00732741">
        <w:rPr>
          <w:lang w:val="sr-Latn-CS"/>
        </w:rPr>
        <w:t xml:space="preserve"> servera na personalnom računaru koji je za to namenjen</w:t>
      </w:r>
      <w:r w:rsidR="0091069A">
        <w:rPr>
          <w:lang w:val="sr-Latn-CS"/>
        </w:rPr>
        <w:t xml:space="preserve"> ili na kupljenom domenu</w:t>
      </w:r>
      <w:r w:rsidR="00732741">
        <w:rPr>
          <w:lang w:val="sr-Latn-CS"/>
        </w:rPr>
        <w:t xml:space="preserve">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Pr="003372D3">
        <w:rPr>
          <w:lang w:val="sr-Latn-CS"/>
        </w:rPr>
        <w:t>.</w:t>
      </w:r>
    </w:p>
    <w:p w14:paraId="60D362C2" w14:textId="42BD0F3E" w:rsidR="00206E1F" w:rsidRPr="003372D3" w:rsidRDefault="00F06298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Tanki klijent sistema se izvršava na personalnim računarima, u okviru </w:t>
      </w:r>
      <w:r w:rsidR="002A4561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čitača koji se sa </w:t>
      </w:r>
      <w:r w:rsidR="00724EA0">
        <w:rPr>
          <w:lang w:val="bs-Latn-BA"/>
        </w:rPr>
        <w:t>Korisnik će imati detaljan pregled slobodnih i zauzetih mesta u autobusu. 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serverom povezuje preko Interneta. Ne postoji potreba za posebnom instalacijom klijenta, ali je potrebno voditi računa o kompatibilnosti sistema sa različitim popularnim tipovima </w:t>
      </w:r>
      <w:r w:rsidR="00724EA0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čitača.</w:t>
      </w:r>
    </w:p>
    <w:p w14:paraId="288097B3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68488518" w14:textId="77777777" w:rsidR="00206E1F" w:rsidRPr="003372D3" w:rsidRDefault="00000000" w:rsidP="004D0E1B">
      <w:pPr>
        <w:pStyle w:val="BodyText"/>
        <w:ind w:left="851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297C76D2">
          <v:group id="_x0000_s1037" style="width:407.25pt;height:99.8pt;mso-position-horizontal-relative:char;mso-position-vertical-relative:line" coordorigin="2448,2688" coordsize="8145,1996">
            <v:oval id="_x0000_s1026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021;top:3244;width:1080;height:700" stroked="f">
              <v:textbox style="mso-next-textbox:#_x0000_s1027">
                <w:txbxContent>
                  <w:p w14:paraId="39F6C276" w14:textId="13520C19" w:rsidR="005613E4" w:rsidRPr="00AF6B06" w:rsidRDefault="00DE24AB" w:rsidP="00DE24AB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WEBUS APK</w:t>
                    </w:r>
                  </w:p>
                </w:txbxContent>
              </v:textbox>
            </v:shape>
            <v:shape id="_x0000_s1028" type="#_x0000_t202" style="position:absolute;left:8721;top:3064;width:1872;height:1080">
              <v:textbox style="mso-next-textbox:#_x0000_s1028">
                <w:txbxContent>
                  <w:p w14:paraId="6AC0F2E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07345055" w14:textId="77777777" w:rsidR="005613E4" w:rsidRPr="00AF6B06" w:rsidRDefault="00000000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29" type="#_x0000_t202" style="position:absolute;left:2448;top:2688;width:1953;height:1996" o:allowincell="f">
              <v:textbox style="mso-next-textbox:#_x0000_s1029">
                <w:txbxContent>
                  <w:p w14:paraId="51B73D8D" w14:textId="77777777" w:rsidR="00DE24AB" w:rsidRDefault="00DE24AB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sz w:val="24"/>
                        <w:szCs w:val="24"/>
                        <w:lang w:val="sr-Latn-CS"/>
                      </w:rPr>
                      <w:t>WEBUS</w:t>
                    </w:r>
                    <w:r w:rsidR="005613E4" w:rsidRPr="00C10C46">
                      <w:rPr>
                        <w:sz w:val="18"/>
                        <w:szCs w:val="18"/>
                        <w:lang w:val="sr-Latn-CS"/>
                      </w:rPr>
                      <w:t xml:space="preserve"> </w:t>
                    </w:r>
                  </w:p>
                  <w:p w14:paraId="31DB8C11" w14:textId="3AD9D46D" w:rsidR="00C10C46" w:rsidRPr="00005227" w:rsidRDefault="005613E4" w:rsidP="00C10C46">
                    <w:pPr>
                      <w:pStyle w:val="BodyText2"/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</w:pPr>
                    <w:r w:rsidRPr="00005227">
                      <w:rPr>
                        <w:i/>
                        <w:iCs/>
                        <w:sz w:val="18"/>
                        <w:szCs w:val="18"/>
                        <w:lang w:val="sr-Latn-CS"/>
                      </w:rPr>
                      <w:t xml:space="preserve">korisnici </w:t>
                    </w:r>
                  </w:p>
                  <w:p w14:paraId="4E993A12" w14:textId="77777777" w:rsidR="00406992" w:rsidRPr="00C10C46" w:rsidRDefault="00406992" w:rsidP="00C10C46">
                    <w:pPr>
                      <w:pStyle w:val="BodyText2"/>
                      <w:rPr>
                        <w:sz w:val="18"/>
                        <w:szCs w:val="18"/>
                        <w:lang w:val="sr-Latn-CS"/>
                      </w:rPr>
                    </w:pPr>
                  </w:p>
                  <w:p w14:paraId="6755B2D5" w14:textId="04B0C571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A</w:t>
                    </w:r>
                    <w:r w:rsidRPr="008E660B">
                      <w:rPr>
                        <w:b/>
                        <w:lang w:val="sr-Latn-CS"/>
                      </w:rPr>
                      <w:t>dministrator</w:t>
                    </w:r>
                  </w:p>
                  <w:p w14:paraId="5DBA7D9A" w14:textId="406C514B" w:rsidR="005613E4" w:rsidRPr="008E660B" w:rsidRDefault="00DE24AB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Moderator</w:t>
                    </w:r>
                  </w:p>
                  <w:p w14:paraId="5671702F" w14:textId="3544B2FF" w:rsidR="005613E4" w:rsidRPr="00DE24AB" w:rsidRDefault="00DE24AB" w:rsidP="00406992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DE24AB">
                      <w:rPr>
                        <w:b/>
                        <w:lang w:val="sr-Latn-CS"/>
                      </w:rPr>
                      <w:t>Korisnik</w:t>
                    </w:r>
                  </w:p>
                  <w:p w14:paraId="58E9A2D9" w14:textId="77777777" w:rsidR="005613E4" w:rsidRPr="00EA7E88" w:rsidRDefault="005613E4" w:rsidP="008E660B">
                    <w:pPr>
                      <w:ind w:left="360"/>
                      <w:rPr>
                        <w:color w:val="FF0000"/>
                      </w:rPr>
                    </w:pPr>
                  </w:p>
                </w:txbxContent>
              </v:textbox>
            </v:shape>
            <v:line id="_x0000_s1030" style="position:absolute" from="4401,3604" to="5661,3604">
              <v:stroke startarrow="block" endarrow="block"/>
            </v:line>
            <v:line id="_x0000_s1031" style="position:absolute;flip:x y" from="7461,3604" to="8721,3604">
              <v:stroke startarrow="block" endarrow="block"/>
            </v:line>
            <w10:anchorlock/>
          </v:group>
        </w:pict>
      </w:r>
    </w:p>
    <w:p w14:paraId="4126C61B" w14:textId="58437FF0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08FF48D" w14:textId="384476B6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358AF75D" w14:textId="77777777" w:rsidR="00625C25" w:rsidRDefault="00625C25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078AD23A" w14:textId="77777777" w:rsidR="00206E1F" w:rsidRPr="003372D3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E60BC6">
        <w:rPr>
          <w:rFonts w:ascii="Arial" w:hAnsi="Arial"/>
          <w:b/>
          <w:lang w:val="sr-Latn-CS"/>
        </w:rPr>
        <w:t>WEBUS</w:t>
      </w:r>
    </w:p>
    <w:p w14:paraId="73AFBB6E" w14:textId="77777777" w:rsidR="00AF6B06" w:rsidRDefault="00AF6B06" w:rsidP="004D0E1B">
      <w:pPr>
        <w:pStyle w:val="BodyText"/>
        <w:jc w:val="both"/>
        <w:rPr>
          <w:b/>
        </w:rPr>
      </w:pPr>
    </w:p>
    <w:p w14:paraId="37B66C4A" w14:textId="77777777" w:rsidR="00206E1F" w:rsidRPr="003372D3" w:rsidRDefault="00000000" w:rsidP="004D0E1B">
      <w:pPr>
        <w:pStyle w:val="BodyText"/>
        <w:ind w:left="255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CA46562">
          <v:group id="_x0000_s1032" style="width:234pt;height:115.45pt;mso-position-horizontal-relative:char;mso-position-vertical-relative:line" coordorigin="2241,5404" coordsize="4680,2309">
            <v:shape id="_x0000_s1033" type="#_x0000_t202" style="position:absolute;left:2241;top:5404;width:1620;height:2309">
              <v:textbox>
                <w:txbxContent>
                  <w:p w14:paraId="63EA2A43" w14:textId="77777777" w:rsidR="005613E4" w:rsidRPr="00E5055D" w:rsidRDefault="00000000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296439E3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50D8260" w14:textId="77777777" w:rsidR="005613E4" w:rsidRPr="00E5055D" w:rsidRDefault="008E660B" w:rsidP="00AF6B06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čitač</w:t>
                    </w:r>
                  </w:p>
                </w:txbxContent>
              </v:textbox>
            </v:shape>
            <v:shape id="_x0000_s1034" type="#_x0000_t202" style="position:absolute;left:5301;top:5404;width:1620;height:2309">
              <v:textbox>
                <w:txbxContent>
                  <w:p w14:paraId="66464FD3" w14:textId="77777777" w:rsidR="005613E4" w:rsidRPr="00E5055D" w:rsidRDefault="008E660B">
                    <w:pPr>
                      <w:pStyle w:val="BodyText3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server</w:t>
                    </w:r>
                  </w:p>
                  <w:p w14:paraId="32713E60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3D72B1D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41DF53F" w14:textId="77777777" w:rsidR="005613E4" w:rsidRPr="00E5055D" w:rsidRDefault="00142AA7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  <w:r w:rsidRPr="00E5055D">
                      <w:rPr>
                        <w:lang w:val="sr-Latn-CS"/>
                      </w:rPr>
                      <w:t xml:space="preserve"> </w:t>
                    </w:r>
                  </w:p>
                  <w:p w14:paraId="3C567829" w14:textId="77777777" w:rsidR="005613E4" w:rsidRPr="00E5055D" w:rsidRDefault="008E660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V</w:t>
                    </w:r>
                    <w:r w:rsidRPr="00E5055D">
                      <w:rPr>
                        <w:lang w:val="sr-Latn-CS"/>
                      </w:rPr>
                      <w:t>eb aplikacija</w:t>
                    </w:r>
                  </w:p>
                  <w:p w14:paraId="5C4C838D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7E5F9D13" w14:textId="5D8452FE" w:rsidR="005613E4" w:rsidRPr="00E5055D" w:rsidRDefault="00DE24AB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    WEBUS</w:t>
                    </w:r>
                  </w:p>
                  <w:p w14:paraId="3519CE79" w14:textId="77777777" w:rsidR="005613E4" w:rsidRPr="00E5055D" w:rsidRDefault="00000000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35" style="position:absolute" from="3861,6664" to="5301,6664"/>
            <v:shape id="_x0000_s1036" type="#_x0000_t202" style="position:absolute;left:4041;top:6772;width:1080;height:432" stroked="f">
              <v:textbox>
                <w:txbxContent>
                  <w:p w14:paraId="002C8398" w14:textId="77777777" w:rsidR="005613E4" w:rsidRDefault="00000000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anchorlock/>
          </v:group>
        </w:pict>
      </w:r>
    </w:p>
    <w:p w14:paraId="6C651A23" w14:textId="77777777" w:rsidR="00AF6B06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7DA8A6F3" w14:textId="77777777" w:rsidR="00206E1F" w:rsidRDefault="00D44844" w:rsidP="004D0E1B">
      <w:pPr>
        <w:pStyle w:val="BodyText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E60BC6">
        <w:rPr>
          <w:rFonts w:ascii="Arial" w:hAnsi="Arial"/>
          <w:b/>
          <w:lang w:val="sr-Latn-CS"/>
        </w:rPr>
        <w:t>WEBUS</w:t>
      </w:r>
    </w:p>
    <w:p w14:paraId="4A19AA65" w14:textId="77777777" w:rsidR="00AF6B06" w:rsidRPr="003372D3" w:rsidRDefault="00AF6B06" w:rsidP="004D0E1B">
      <w:pPr>
        <w:pStyle w:val="BodyText"/>
        <w:jc w:val="both"/>
        <w:rPr>
          <w:rFonts w:ascii="Arial" w:hAnsi="Arial"/>
          <w:b/>
          <w:lang w:val="sr-Latn-CS"/>
        </w:rPr>
      </w:pPr>
    </w:p>
    <w:p w14:paraId="55AAB0BE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104B50E1" w14:textId="77777777" w:rsidR="00206E1F" w:rsidRPr="003372D3" w:rsidRDefault="0074590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3D6557">
        <w:rPr>
          <w:lang w:val="sr-Latn-CS"/>
        </w:rPr>
        <w:t>aplikacije</w:t>
      </w:r>
      <w:r>
        <w:rPr>
          <w:lang w:val="sr-Latn-CS"/>
        </w:rPr>
        <w:t xml:space="preserve"> u pogledu prednosti koje nudi i funkcionalnosti koje te prednosti ostvaruju</w:t>
      </w:r>
      <w:r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14:paraId="729B8EF2" w14:textId="77777777" w:rsidR="003D6557" w:rsidRPr="003372D3" w:rsidRDefault="003D6557" w:rsidP="00FD7C53">
      <w:pPr>
        <w:pStyle w:val="BodyText"/>
        <w:ind w:left="0"/>
        <w:jc w:val="both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A64339" w14:paraId="2A0EE6FB" w14:textId="77777777">
        <w:tc>
          <w:tcPr>
            <w:tcW w:w="4230" w:type="dxa"/>
          </w:tcPr>
          <w:p w14:paraId="54C7C7D5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0F4A2234" w14:textId="77777777" w:rsidR="00206E1F" w:rsidRPr="003372D3" w:rsidRDefault="0074590A" w:rsidP="004D0E1B">
            <w:pPr>
              <w:pStyle w:val="BodyText"/>
              <w:spacing w:after="0"/>
              <w:ind w:left="0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A64339" w14:paraId="68B6FE89" w14:textId="77777777">
        <w:tc>
          <w:tcPr>
            <w:tcW w:w="4230" w:type="dxa"/>
          </w:tcPr>
          <w:p w14:paraId="18BFE69B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Centralizovana evidencija podataka o objavljenim publikacijama</w:t>
            </w:r>
          </w:p>
        </w:tc>
        <w:tc>
          <w:tcPr>
            <w:tcW w:w="4518" w:type="dxa"/>
          </w:tcPr>
          <w:p w14:paraId="14FE7D5C" w14:textId="6E988989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70C5A">
              <w:rPr>
                <w:lang w:val="sr-Latn-CS"/>
              </w:rPr>
              <w:t>dostupnih karti</w:t>
            </w:r>
            <w:r>
              <w:rPr>
                <w:lang w:val="sr-Latn-CS"/>
              </w:rPr>
              <w:t xml:space="preserve"> koje unose </w:t>
            </w:r>
            <w:r w:rsidR="00270C5A">
              <w:rPr>
                <w:lang w:val="sr-Latn-CS"/>
              </w:rPr>
              <w:t>agencije</w:t>
            </w:r>
            <w:r>
              <w:rPr>
                <w:lang w:val="sr-Latn-CS"/>
              </w:rPr>
              <w:t xml:space="preserve"> koj</w:t>
            </w:r>
            <w:r w:rsidR="00270C5A">
              <w:rPr>
                <w:lang w:val="sr-Latn-CS"/>
              </w:rPr>
              <w:t>e</w:t>
            </w:r>
            <w:r>
              <w:rPr>
                <w:lang w:val="sr-Latn-CS"/>
              </w:rPr>
              <w:t xml:space="preserve"> </w:t>
            </w:r>
            <w:r w:rsidR="00270C5A">
              <w:rPr>
                <w:lang w:val="sr-Latn-CS"/>
              </w:rPr>
              <w:t>nude usluge javnog prevoza</w:t>
            </w:r>
            <w:r>
              <w:rPr>
                <w:lang w:val="sr-Latn-CS"/>
              </w:rPr>
              <w:t>.</w:t>
            </w:r>
          </w:p>
          <w:p w14:paraId="021BFCFB" w14:textId="77777777" w:rsidR="006C4ACB" w:rsidRDefault="006C4ACB" w:rsidP="00A956E1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C4D266" w14:textId="77777777" w:rsidR="006C4ACB" w:rsidRDefault="00000000" w:rsidP="00A956E1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Razvrstavanje oglasa po kategorijama i unos odgovarajućih podataka.</w:t>
            </w:r>
          </w:p>
          <w:p w14:paraId="47C842C9" w14:textId="77777777" w:rsidR="00A12200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5AD99CDF" w14:textId="77777777">
        <w:tc>
          <w:tcPr>
            <w:tcW w:w="4230" w:type="dxa"/>
          </w:tcPr>
          <w:p w14:paraId="4F4FC368" w14:textId="77777777" w:rsidR="00206E1F" w:rsidRPr="006C4ACB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 w:rsidRPr="006C4ACB">
              <w:rPr>
                <w:lang w:val="sr-Latn-CS"/>
              </w:rPr>
              <w:t>Lak pristup svim informacijama</w:t>
            </w:r>
          </w:p>
        </w:tc>
        <w:tc>
          <w:tcPr>
            <w:tcW w:w="4518" w:type="dxa"/>
          </w:tcPr>
          <w:p w14:paraId="42084D5D" w14:textId="2D682870" w:rsidR="006C4ACB" w:rsidRDefault="00270C5A" w:rsidP="004D0E1B">
            <w:pPr>
              <w:pStyle w:val="BodyText"/>
              <w:spacing w:after="0"/>
              <w:ind w:left="0"/>
              <w:jc w:val="both"/>
            </w:pPr>
            <w:r>
              <w:rPr>
                <w:lang w:val="sr-Latn-CS"/>
              </w:rPr>
              <w:t>Korisnici veb usluge će moći veoma jednostavno da pristupe svim informacijama o putovanju koje imse nudi, kao i o ko</w:t>
            </w:r>
            <w:r w:rsidR="00955301">
              <w:rPr>
                <w:lang w:val="sr-Latn-CS"/>
              </w:rPr>
              <w:t>risniku</w:t>
            </w:r>
            <w:r>
              <w:rPr>
                <w:lang w:val="sr-Latn-CS"/>
              </w:rPr>
              <w:t xml:space="preserve"> koji je i kreirao samu rutu</w:t>
            </w:r>
            <w:r w:rsidR="00955301">
              <w:rPr>
                <w:lang w:val="sr-Latn-CS"/>
              </w:rPr>
              <w:t>.</w:t>
            </w:r>
          </w:p>
          <w:p w14:paraId="538CC7CB" w14:textId="77777777" w:rsidR="00206E1F" w:rsidRPr="006C4ACB" w:rsidRDefault="00206E1F" w:rsidP="004D0E1B">
            <w:pPr>
              <w:pStyle w:val="BodyText"/>
              <w:spacing w:after="0"/>
              <w:ind w:left="0"/>
              <w:jc w:val="both"/>
              <w:rPr>
                <w:color w:val="FF0000"/>
              </w:rPr>
            </w:pPr>
          </w:p>
        </w:tc>
      </w:tr>
      <w:tr w:rsidR="00A64339" w14:paraId="65E79FC8" w14:textId="77777777">
        <w:tc>
          <w:tcPr>
            <w:tcW w:w="4230" w:type="dxa"/>
          </w:tcPr>
          <w:p w14:paraId="696406F4" w14:textId="77777777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Brzo pronalaženje grupe oglasa za koje je korisnik aplikacije zainteresovan</w:t>
            </w:r>
          </w:p>
        </w:tc>
        <w:tc>
          <w:tcPr>
            <w:tcW w:w="4518" w:type="dxa"/>
          </w:tcPr>
          <w:p w14:paraId="3D6BA6B7" w14:textId="7E6DC644" w:rsidR="00206E1F" w:rsidRPr="003372D3" w:rsidRDefault="006C4ACB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Korisnik će moći putem filtera</w:t>
            </w:r>
            <w:r w:rsidR="00270C5A">
              <w:rPr>
                <w:lang w:val="sr-Latn-CS"/>
              </w:rPr>
              <w:t xml:space="preserve"> (pretraživanjem)</w:t>
            </w:r>
            <w:r>
              <w:rPr>
                <w:lang w:val="sr-Latn-CS"/>
              </w:rPr>
              <w:t xml:space="preserve"> da prikaže samo one </w:t>
            </w:r>
            <w:r w:rsidR="00270C5A">
              <w:rPr>
                <w:lang w:val="sr-Latn-CS"/>
              </w:rPr>
              <w:t>rute</w:t>
            </w:r>
            <w:r>
              <w:rPr>
                <w:lang w:val="sr-Latn-CS"/>
              </w:rPr>
              <w:t xml:space="preserve"> koji su njemu </w:t>
            </w:r>
            <w:r w:rsidR="00270C5A">
              <w:rPr>
                <w:lang w:val="sr-Latn-CS"/>
              </w:rPr>
              <w:t>kao putniku potrebni</w:t>
            </w:r>
            <w:r>
              <w:rPr>
                <w:lang w:val="sr-Latn-CS"/>
              </w:rPr>
              <w:t>, dok se mnoštvo ostalih oglasa neće prikazati</w:t>
            </w:r>
            <w:r w:rsidR="00955301">
              <w:rPr>
                <w:lang w:val="sr-Latn-CS"/>
              </w:rPr>
              <w:t>.</w:t>
            </w:r>
          </w:p>
        </w:tc>
      </w:tr>
      <w:tr w:rsidR="00A64339" w14:paraId="2FF8F1E7" w14:textId="77777777">
        <w:tc>
          <w:tcPr>
            <w:tcW w:w="4230" w:type="dxa"/>
          </w:tcPr>
          <w:p w14:paraId="01E9ABAE" w14:textId="77777777" w:rsidR="00206E1F" w:rsidRPr="003372D3" w:rsidRDefault="00A4380A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Jednojezi</w:t>
            </w:r>
            <w:r>
              <w:rPr>
                <w:lang w:val="bs-Latn-BA"/>
              </w:rPr>
              <w:t>čka</w:t>
            </w:r>
            <w:r w:rsidR="002922C4">
              <w:rPr>
                <w:lang w:val="sr-Latn-CS"/>
              </w:rPr>
              <w:t xml:space="preserve"> podrška</w:t>
            </w:r>
          </w:p>
        </w:tc>
        <w:tc>
          <w:tcPr>
            <w:tcW w:w="4518" w:type="dxa"/>
          </w:tcPr>
          <w:p w14:paraId="7C6BD486" w14:textId="77777777" w:rsidR="00A12200" w:rsidRDefault="000000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portala na srpskom  jeziku. </w:t>
            </w:r>
          </w:p>
          <w:p w14:paraId="4FC5203A" w14:textId="77777777" w:rsidR="00A12200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  <w:p w14:paraId="5872321A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  <w:tr w:rsidR="00A64339" w14:paraId="1047E1BC" w14:textId="77777777">
        <w:tc>
          <w:tcPr>
            <w:tcW w:w="4230" w:type="dxa"/>
          </w:tcPr>
          <w:p w14:paraId="7C64F851" w14:textId="77777777" w:rsidR="00206E1F" w:rsidRPr="003372D3" w:rsidRDefault="002922C4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48972D9E" w14:textId="77777777" w:rsidR="00206E1F" w:rsidRPr="003372D3" w:rsidRDefault="00A12200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6F37E4">
              <w:rPr>
                <w:lang w:val="sr-Latn-CS"/>
              </w:rPr>
              <w:t>korišćenjem PC-a</w:t>
            </w:r>
            <w:r w:rsidR="005C3EFE">
              <w:rPr>
                <w:lang w:val="sr-Latn-CS"/>
              </w:rPr>
              <w:t>, telefona</w:t>
            </w:r>
            <w:r w:rsidR="006F37E4">
              <w:rPr>
                <w:lang w:val="sr-Latn-CS"/>
              </w:rPr>
              <w:t xml:space="preserve"> i Internet konekcije</w:t>
            </w:r>
            <w:r w:rsidRPr="003372D3">
              <w:rPr>
                <w:lang w:val="sr-Latn-CS"/>
              </w:rPr>
              <w:t>.</w:t>
            </w:r>
          </w:p>
          <w:p w14:paraId="6ABDD957" w14:textId="77777777" w:rsidR="00206E1F" w:rsidRPr="003372D3" w:rsidRDefault="00206E1F" w:rsidP="004D0E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</w:p>
        </w:tc>
      </w:tr>
    </w:tbl>
    <w:p w14:paraId="30AB97D4" w14:textId="2F407D0F" w:rsidR="00206E1F" w:rsidRDefault="00206E1F" w:rsidP="004D0E1B">
      <w:pPr>
        <w:pStyle w:val="BodyText"/>
        <w:jc w:val="both"/>
        <w:rPr>
          <w:lang w:val="sr-Latn-CS"/>
        </w:rPr>
      </w:pPr>
    </w:p>
    <w:p w14:paraId="580A6CDC" w14:textId="22FF078B" w:rsidR="00625C25" w:rsidRDefault="00625C25" w:rsidP="004D0E1B">
      <w:pPr>
        <w:pStyle w:val="BodyText"/>
        <w:jc w:val="both"/>
        <w:rPr>
          <w:lang w:val="sr-Latn-CS"/>
        </w:rPr>
      </w:pPr>
    </w:p>
    <w:p w14:paraId="2CD12E3F" w14:textId="77777777" w:rsidR="00625C25" w:rsidRPr="003372D3" w:rsidRDefault="00625C25" w:rsidP="004D0E1B">
      <w:pPr>
        <w:pStyle w:val="BodyText"/>
        <w:jc w:val="both"/>
        <w:rPr>
          <w:lang w:val="sr-Latn-CS"/>
        </w:rPr>
      </w:pPr>
    </w:p>
    <w:p w14:paraId="41EC7223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6" w:name="_Toc161771507"/>
      <w:r>
        <w:rPr>
          <w:lang w:val="sr-Latn-CS"/>
        </w:rPr>
        <w:lastRenderedPageBreak/>
        <w:t>Pretpostavke i zavisnosti</w:t>
      </w:r>
      <w:bookmarkEnd w:id="16"/>
    </w:p>
    <w:p w14:paraId="26E3858E" w14:textId="1EFE3115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445A8C">
        <w:rPr>
          <w:lang w:val="sr-Latn-CS"/>
        </w:rPr>
        <w:t xml:space="preserve"> sistem, kao </w:t>
      </w:r>
      <w:r w:rsidR="001D3F85">
        <w:rPr>
          <w:lang w:val="sr-Latn-CS"/>
        </w:rPr>
        <w:t>v</w:t>
      </w:r>
      <w:r w:rsidR="004B4A13">
        <w:rPr>
          <w:lang w:val="sr-Latn-CS"/>
        </w:rPr>
        <w:t>eb</w:t>
      </w:r>
      <w:r w:rsidR="00445A8C">
        <w:rPr>
          <w:lang w:val="sr-Latn-CS"/>
        </w:rPr>
        <w:t xml:space="preserve"> aplikacija je zavisan od</w:t>
      </w:r>
      <w:r w:rsidR="00D67D2B">
        <w:rPr>
          <w:lang w:val="sr-Latn-CS"/>
        </w:rPr>
        <w:t>:</w:t>
      </w:r>
    </w:p>
    <w:p w14:paraId="01874E17" w14:textId="5E9D1FE8" w:rsidR="00D67D2B" w:rsidRDefault="00000000" w:rsidP="004D0E1B">
      <w:pPr>
        <w:pStyle w:val="BodyText"/>
        <w:numPr>
          <w:ilvl w:val="0"/>
          <w:numId w:val="10"/>
        </w:numPr>
        <w:tabs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602F1C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servera za izabrani skripting jezik.</w:t>
      </w:r>
    </w:p>
    <w:p w14:paraId="3ECB6FFE" w14:textId="7F890430" w:rsidR="005C3EFE" w:rsidRDefault="00000000" w:rsidP="004D0E1B">
      <w:pPr>
        <w:pStyle w:val="BodyText"/>
        <w:numPr>
          <w:ilvl w:val="0"/>
          <w:numId w:val="10"/>
        </w:numPr>
        <w:jc w:val="both"/>
        <w:rPr>
          <w:lang w:val="sr-Latn-CS"/>
        </w:rPr>
      </w:pPr>
      <w:r>
        <w:rPr>
          <w:lang w:val="sr-Latn-CS"/>
        </w:rPr>
        <w:t xml:space="preserve">Funkcionalnosti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čitača koje korisnici upotrebljavaju za pristupanje portalu.</w:t>
      </w:r>
    </w:p>
    <w:p w14:paraId="1D94407D" w14:textId="77777777" w:rsidR="005C3EFE" w:rsidRDefault="005C3EFE" w:rsidP="004D0E1B">
      <w:pPr>
        <w:pStyle w:val="BodyText"/>
        <w:ind w:left="1080"/>
        <w:jc w:val="both"/>
        <w:rPr>
          <w:lang w:val="sr-Latn-CS"/>
        </w:rPr>
      </w:pPr>
    </w:p>
    <w:p w14:paraId="5B7AB8DA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0E125AF1" w14:textId="77777777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</w:t>
      </w:r>
      <w:r w:rsidRPr="00EA7E88">
        <w:rPr>
          <w:highlight w:val="yellow"/>
          <w:lang w:val="sr-Latn-CS"/>
        </w:rPr>
        <w:t>2</w:t>
      </w:r>
      <w:r w:rsidR="003D6557" w:rsidRPr="00EA7E88">
        <w:rPr>
          <w:highlight w:val="yellow"/>
          <w:lang w:val="sr-Latn-CS"/>
        </w:rPr>
        <w:t>4</w:t>
      </w:r>
      <w:r w:rsidRPr="00EA7E88">
        <w:rPr>
          <w:highlight w:val="yellow"/>
          <w:lang w:val="sr-Latn-CS"/>
        </w:rPr>
        <w:t>0.000 dinara</w:t>
      </w:r>
      <w:r>
        <w:rPr>
          <w:lang w:val="sr-Latn-CS"/>
        </w:rPr>
        <w:t>.</w:t>
      </w:r>
    </w:p>
    <w:p w14:paraId="7137778F" w14:textId="2A88CE34" w:rsidR="00206E1F" w:rsidRPr="003372D3" w:rsidRDefault="00D62AEA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</w:t>
      </w:r>
      <w:r w:rsidR="00084BD8">
        <w:rPr>
          <w:lang w:val="sr-Latn-CS"/>
        </w:rPr>
        <w:t>v</w:t>
      </w:r>
      <w:r w:rsidR="004B4A13">
        <w:rPr>
          <w:lang w:val="sr-Latn-CS"/>
        </w:rPr>
        <w:t>eb</w:t>
      </w:r>
      <w:r>
        <w:rPr>
          <w:lang w:val="sr-Latn-CS"/>
        </w:rPr>
        <w:t xml:space="preserve">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>
        <w:rPr>
          <w:lang w:val="sr-Latn-CS"/>
        </w:rPr>
        <w:t>.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Ukoliko se izrazi želja za nekim drugim načinom instalacije</w:t>
      </w:r>
      <w:r w:rsidR="002E2C85">
        <w:rPr>
          <w:lang w:val="sr-Latn-CS"/>
        </w:rPr>
        <w:t xml:space="preserve"> u pogledu kupovine domena</w:t>
      </w:r>
      <w:r w:rsidR="00801CC5">
        <w:rPr>
          <w:lang w:val="sr-Latn-CS"/>
        </w:rPr>
        <w:t>,</w:t>
      </w:r>
      <w:r w:rsidR="008E660B">
        <w:rPr>
          <w:lang w:val="sr-Latn-CS"/>
        </w:rPr>
        <w:t xml:space="preserve"> </w:t>
      </w:r>
      <w:r w:rsidR="00801CC5">
        <w:rPr>
          <w:lang w:val="sr-Latn-CS"/>
        </w:rPr>
        <w:t>kupac će snositi dodatne troškove.</w:t>
      </w:r>
    </w:p>
    <w:p w14:paraId="77F2A900" w14:textId="77777777" w:rsidR="00206E1F" w:rsidRPr="003372D3" w:rsidRDefault="00D44844" w:rsidP="004D0E1B">
      <w:pPr>
        <w:pStyle w:val="Heading2"/>
        <w:jc w:val="both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334A4F2D" w14:textId="104FF9EE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na DUNP tako da ne postoje posebni zahtevi u pogledu licenciranja.</w:t>
      </w:r>
    </w:p>
    <w:p w14:paraId="44CC33A9" w14:textId="5076D798" w:rsidR="005C3EFE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Kako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aplikacija nije proizvod namenjen za šire tržište neće biti pravljen poseban instalacioni program. Ipak, potrebno je obezbediti automatizaciju procesa kreiranja baze podataka.</w:t>
      </w:r>
    </w:p>
    <w:p w14:paraId="68E6AAB7" w14:textId="77777777" w:rsidR="00206E1F" w:rsidRPr="003372D3" w:rsidRDefault="00206E1F" w:rsidP="004D0E1B">
      <w:pPr>
        <w:pStyle w:val="BodyText"/>
        <w:jc w:val="both"/>
        <w:rPr>
          <w:lang w:val="sr-Latn-CS"/>
        </w:rPr>
      </w:pPr>
    </w:p>
    <w:p w14:paraId="743023E4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75DDD3DE" w14:textId="77777777" w:rsidR="00206E1F" w:rsidRPr="003372D3" w:rsidRDefault="00F6773B" w:rsidP="005B59D5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sistema.</w:t>
      </w:r>
      <w:r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Pr="003372D3">
        <w:rPr>
          <w:lang w:val="sr-Latn-CS"/>
        </w:rPr>
        <w:t>.</w:t>
      </w:r>
    </w:p>
    <w:p w14:paraId="5A15D72B" w14:textId="5D731E01" w:rsidR="00206E1F" w:rsidRPr="003372D3" w:rsidRDefault="00254CBE" w:rsidP="004D0E1B">
      <w:pPr>
        <w:pStyle w:val="Heading2"/>
        <w:jc w:val="both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  <w:r w:rsidR="0068660B">
        <w:rPr>
          <w:lang w:val="sr-Latn-CS"/>
        </w:rPr>
        <w:t>,</w:t>
      </w:r>
      <w:r w:rsidR="00027A5D">
        <w:rPr>
          <w:lang w:val="sr-Latn-CS"/>
        </w:rPr>
        <w:t xml:space="preserve"> </w:t>
      </w:r>
      <w:r w:rsidR="0068660B">
        <w:rPr>
          <w:lang w:val="sr-Latn-CS"/>
        </w:rPr>
        <w:t>registracija</w:t>
      </w:r>
    </w:p>
    <w:p w14:paraId="12EC7FA4" w14:textId="2426F439" w:rsidR="0068660B" w:rsidRDefault="003F7C08" w:rsidP="004D0E1B">
      <w:pPr>
        <w:ind w:left="720"/>
        <w:jc w:val="both"/>
        <w:rPr>
          <w:lang w:val="sr-Latn-CS"/>
        </w:rPr>
      </w:pPr>
      <w:bookmarkStart w:id="21" w:name="_Toc161771512"/>
      <w:r w:rsidRPr="00EA7E88">
        <w:rPr>
          <w:highlight w:val="yellow"/>
          <w:lang w:val="sr-Latn-CS"/>
        </w:rPr>
        <w:t xml:space="preserve">Korisnici </w:t>
      </w:r>
      <w:r w:rsidR="004B4A13" w:rsidRPr="00EA7E88">
        <w:rPr>
          <w:highlight w:val="yellow"/>
          <w:lang w:val="sr-Latn-CS"/>
        </w:rPr>
        <w:t>veb</w:t>
      </w:r>
      <w:r w:rsidRPr="00EA7E88">
        <w:rPr>
          <w:highlight w:val="yellow"/>
          <w:lang w:val="sr-Latn-CS"/>
        </w:rPr>
        <w:t xml:space="preserve"> aplikacije</w:t>
      </w:r>
      <w:r>
        <w:rPr>
          <w:lang w:val="sr-Latn-CS"/>
        </w:rPr>
        <w:t xml:space="preserve"> se najpre moraju registrovati na sistem. To </w:t>
      </w:r>
      <w:r>
        <w:t xml:space="preserve">će se postići ispunjavanjem forme u kojoj će se unositi </w:t>
      </w:r>
      <w:r w:rsidR="00270C5A">
        <w:t xml:space="preserve">korisničko ime, e-mail i lozinku </w:t>
      </w:r>
      <w:r>
        <w:t xml:space="preserve">. Nakon registracije na sistem, registrovani korisnici će moći da se uloguju na svoj nalog. </w:t>
      </w:r>
      <w:r>
        <w:rPr>
          <w:lang w:val="sr-Latn-CS"/>
        </w:rPr>
        <w:t xml:space="preserve">Za administratora, mora obezbediti prijavljivanje na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aplikaciju korišćenjem korisničkog imena i lozinke. </w:t>
      </w:r>
      <w:r>
        <w:rPr>
          <w:lang w:val="sr-Latn-BA"/>
        </w:rPr>
        <w:t>Ukoliko korisnik sistema unese pogrešnu lozinku ispisaće se poruka ,,Uneli ste pogrešnu lozinku. Pokušajte ponovo”</w:t>
      </w:r>
      <w:r w:rsidR="002A1922">
        <w:rPr>
          <w:lang w:val="sr-Latn-BA"/>
        </w:rPr>
        <w:t xml:space="preserve"> ili ako koristi nalog koji ve</w:t>
      </w:r>
      <w:r w:rsidR="002A1922">
        <w:rPr>
          <w:lang w:val="bs-Latn-BA"/>
        </w:rPr>
        <w:t>ć postoji biće obavešten da taj nalog već postoji</w:t>
      </w:r>
      <w:r>
        <w:rPr>
          <w:lang w:val="sr-Latn-BA"/>
        </w:rPr>
        <w:t>.</w:t>
      </w:r>
      <w:r w:rsidR="007F7F34">
        <w:rPr>
          <w:lang w:val="sr-Latn-BA"/>
        </w:rPr>
        <w:t xml:space="preserve"> </w:t>
      </w:r>
      <w:r>
        <w:rPr>
          <w:lang w:val="sr-Latn-CS"/>
        </w:rPr>
        <w:t xml:space="preserve">Anonimni korisnici pristupaju informacijama bez potrebe prijavljivanja na sistem. </w:t>
      </w:r>
    </w:p>
    <w:p w14:paraId="15E96317" w14:textId="740C85AE" w:rsidR="002A5E27" w:rsidRPr="00962EC5" w:rsidRDefault="00000000" w:rsidP="004D0E1B">
      <w:pPr>
        <w:pStyle w:val="Heading2"/>
        <w:jc w:val="both"/>
        <w:rPr>
          <w:color w:val="FF0000"/>
          <w:lang w:val="sr-Latn-CS"/>
        </w:rPr>
      </w:pPr>
      <w:r w:rsidRPr="00254CBE">
        <w:rPr>
          <w:lang w:val="sr-Latn-CS"/>
        </w:rPr>
        <w:t>Unos</w:t>
      </w:r>
      <w:r w:rsidR="00B71AAE">
        <w:rPr>
          <w:lang w:val="sr-Latn-CS"/>
        </w:rPr>
        <w:t xml:space="preserve"> i </w:t>
      </w:r>
      <w:r w:rsidRPr="000C6DD9">
        <w:rPr>
          <w:lang w:val="sr-Latn-CS"/>
        </w:rPr>
        <w:t xml:space="preserve">prikaz osnovnih podataka o </w:t>
      </w:r>
      <w:bookmarkEnd w:id="21"/>
      <w:r w:rsidR="00561899">
        <w:rPr>
          <w:lang w:val="sr-Latn-CS"/>
        </w:rPr>
        <w:t>korisnika</w:t>
      </w:r>
    </w:p>
    <w:p w14:paraId="358B18C9" w14:textId="1F715E0C" w:rsidR="0068660B" w:rsidRPr="002A1922" w:rsidRDefault="00000000" w:rsidP="004D0E1B">
      <w:pPr>
        <w:ind w:left="720"/>
        <w:jc w:val="both"/>
      </w:pPr>
      <w:r w:rsidRPr="00EA7E88">
        <w:rPr>
          <w:highlight w:val="yellow"/>
          <w:lang w:val="sr-Latn-CS"/>
        </w:rPr>
        <w:t>Registrovani korisnici</w:t>
      </w:r>
      <w:r>
        <w:rPr>
          <w:lang w:val="sr-Latn-CS"/>
        </w:rPr>
        <w:t xml:space="preserve"> na sistem će nakon registracije morati da </w:t>
      </w:r>
      <w:r w:rsidR="00823096">
        <w:rPr>
          <w:lang w:val="sr-Latn-CS"/>
        </w:rPr>
        <w:t>se uloguje</w:t>
      </w:r>
      <w:r>
        <w:rPr>
          <w:lang w:val="sr-Latn-CS"/>
        </w:rPr>
        <w:t>. Prijavljeni korisnik</w:t>
      </w:r>
      <w:r w:rsidR="00731E8A">
        <w:rPr>
          <w:lang w:val="sr-Latn-CS"/>
        </w:rPr>
        <w:t xml:space="preserve"> (</w:t>
      </w:r>
      <w:r w:rsidR="00270C5A">
        <w:rPr>
          <w:lang w:val="sr-Latn-CS"/>
        </w:rPr>
        <w:t>putnik</w:t>
      </w:r>
      <w:r w:rsidR="00731E8A">
        <w:rPr>
          <w:lang w:val="sr-Latn-CS"/>
        </w:rPr>
        <w:t xml:space="preserve">) će, </w:t>
      </w:r>
      <w:r w:rsidR="00270C5A">
        <w:rPr>
          <w:lang w:val="sr-Latn-CS"/>
        </w:rPr>
        <w:t xml:space="preserve">pored svog korisničkog imena imati i status na veb aplikaciji, može da bude običan korisnik ili korisnik </w:t>
      </w:r>
      <w:r w:rsidR="002A1922">
        <w:rPr>
          <w:lang w:val="sr-Latn-CS"/>
        </w:rPr>
        <w:t>„</w:t>
      </w:r>
      <w:r w:rsidR="00270C5A">
        <w:rPr>
          <w:lang w:val="sr-Latn-CS"/>
        </w:rPr>
        <w:t>admin</w:t>
      </w:r>
      <w:r w:rsidR="002A1922">
        <w:rPr>
          <w:lang w:val="sr-Latn-CS"/>
        </w:rPr>
        <w:t>“</w:t>
      </w:r>
      <w:r w:rsidR="00270C5A">
        <w:rPr>
          <w:lang w:val="sr-Latn-CS"/>
        </w:rPr>
        <w:t xml:space="preserve"> koji će biti dodeljen od strane administratora aplikacije.</w:t>
      </w:r>
      <w:r w:rsidR="00B71AAE">
        <w:rPr>
          <w:lang w:val="sr-Latn-CS"/>
        </w:rPr>
        <w:t xml:space="preserve"> </w:t>
      </w:r>
    </w:p>
    <w:p w14:paraId="3442B009" w14:textId="77777777" w:rsidR="002A5E27" w:rsidRPr="0068660B" w:rsidRDefault="002A5E27" w:rsidP="004D0E1B">
      <w:pPr>
        <w:pStyle w:val="BodyText"/>
        <w:jc w:val="both"/>
      </w:pPr>
    </w:p>
    <w:p w14:paraId="7D681B03" w14:textId="77777777" w:rsidR="00206E1F" w:rsidRPr="003F6CD8" w:rsidRDefault="00254CBE" w:rsidP="004D0E1B">
      <w:pPr>
        <w:pStyle w:val="Heading2"/>
        <w:jc w:val="both"/>
        <w:rPr>
          <w:lang w:val="sr-Latn-CS"/>
        </w:rPr>
      </w:pPr>
      <w:bookmarkStart w:id="22" w:name="_Toc161771513"/>
      <w:r w:rsidRPr="003F6CD8">
        <w:rPr>
          <w:lang w:val="sr-Latn-CS"/>
        </w:rPr>
        <w:t>Kreiranje</w:t>
      </w:r>
      <w:r w:rsidR="005A3F8C" w:rsidRPr="003F6CD8">
        <w:rPr>
          <w:lang w:val="sr-Latn-CS"/>
        </w:rPr>
        <w:t xml:space="preserve"> i </w:t>
      </w:r>
      <w:r w:rsidRPr="003F6CD8">
        <w:rPr>
          <w:lang w:val="sr-Latn-CS"/>
        </w:rPr>
        <w:t>brisanje članova</w:t>
      </w:r>
      <w:bookmarkEnd w:id="22"/>
    </w:p>
    <w:p w14:paraId="1DE148D0" w14:textId="708F6B28" w:rsidR="00206E1F" w:rsidRPr="003F6CD8" w:rsidRDefault="005A3F8C" w:rsidP="004D0E1B">
      <w:pPr>
        <w:pStyle w:val="BodyText"/>
        <w:jc w:val="both"/>
        <w:rPr>
          <w:lang w:val="sr-Latn-CS"/>
        </w:rPr>
      </w:pPr>
      <w:r w:rsidRPr="00EA7E88">
        <w:rPr>
          <w:highlight w:val="yellow"/>
          <w:lang w:val="sr-Latn-CS"/>
        </w:rPr>
        <w:t>Administrator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ovog projekta</w:t>
      </w:r>
      <w:r w:rsidRPr="003F6CD8">
        <w:rPr>
          <w:lang w:val="sr-Latn-CS"/>
        </w:rPr>
        <w:t xml:space="preserve"> ima mogućnost kreiranja novih i brisanja postojećih korisničkih naloga za </w:t>
      </w:r>
      <w:r w:rsidR="003F6CD8" w:rsidRPr="003F6CD8">
        <w:rPr>
          <w:lang w:val="sr-Latn-CS"/>
        </w:rPr>
        <w:t>korisnike</w:t>
      </w:r>
      <w:r w:rsidRPr="003F6CD8">
        <w:rPr>
          <w:lang w:val="sr-Latn-CS"/>
        </w:rPr>
        <w:t xml:space="preserve"> </w:t>
      </w:r>
      <w:r w:rsidR="00A605D5" w:rsidRPr="003F6CD8">
        <w:rPr>
          <w:lang w:val="sr-Latn-CS"/>
        </w:rPr>
        <w:t>aplikacije</w:t>
      </w:r>
      <w:r w:rsidRPr="003F6CD8">
        <w:rPr>
          <w:lang w:val="sr-Latn-CS"/>
        </w:rPr>
        <w:t>.</w:t>
      </w:r>
      <w:r w:rsidR="005978FA">
        <w:rPr>
          <w:lang w:val="sr-Latn-CS"/>
        </w:rPr>
        <w:t xml:space="preserve"> I mogućnost dodeljivanja admina već postojećih naloga.</w:t>
      </w:r>
    </w:p>
    <w:p w14:paraId="66B31DD0" w14:textId="77777777" w:rsidR="002A5E27" w:rsidRPr="003F6CD8" w:rsidRDefault="00000000" w:rsidP="004D0E1B">
      <w:pPr>
        <w:pStyle w:val="Heading2"/>
        <w:jc w:val="both"/>
        <w:rPr>
          <w:lang w:val="sr-Latn-CS"/>
        </w:rPr>
      </w:pPr>
      <w:bookmarkStart w:id="23" w:name="_Toc161771514"/>
      <w:r w:rsidRPr="003F6CD8">
        <w:rPr>
          <w:lang w:val="sr-Latn-CS"/>
        </w:rPr>
        <w:t xml:space="preserve">Unos, prikaz i ažuriranje podataka o </w:t>
      </w:r>
      <w:bookmarkEnd w:id="23"/>
      <w:r w:rsidR="003F6CD8">
        <w:rPr>
          <w:lang w:val="sr-Latn-CS"/>
        </w:rPr>
        <w:t>korisnicima aplikacije</w:t>
      </w:r>
    </w:p>
    <w:p w14:paraId="008BB4FE" w14:textId="77777777" w:rsidR="002A5E27" w:rsidRPr="003F6CD8" w:rsidRDefault="00000000" w:rsidP="004D0E1B">
      <w:pPr>
        <w:pStyle w:val="BodyText"/>
        <w:jc w:val="both"/>
        <w:rPr>
          <w:lang w:val="sr-Latn-CS"/>
        </w:rPr>
      </w:pPr>
      <w:r w:rsidRPr="003F6CD8">
        <w:rPr>
          <w:lang w:val="sr-Latn-CS"/>
        </w:rPr>
        <w:t xml:space="preserve">Za svaki kreirani nalog </w:t>
      </w:r>
      <w:r w:rsidR="003F6CD8" w:rsidRPr="003F6CD8">
        <w:rPr>
          <w:lang w:val="sr-Latn-CS"/>
        </w:rPr>
        <w:t>korisnika</w:t>
      </w:r>
      <w:r w:rsidRPr="003F6CD8">
        <w:rPr>
          <w:lang w:val="sr-Latn-CS"/>
        </w:rPr>
        <w:t xml:space="preserve"> </w:t>
      </w:r>
      <w:r w:rsidR="00F16B0A" w:rsidRPr="003F6CD8">
        <w:rPr>
          <w:lang w:val="sr-Latn-CS"/>
        </w:rPr>
        <w:t>aplikacije</w:t>
      </w:r>
      <w:r w:rsidRPr="003F6CD8">
        <w:rPr>
          <w:lang w:val="sr-Latn-CS"/>
        </w:rPr>
        <w:t xml:space="preserve"> potrebno je vezati i informacije koje će se prikazivati uniformno na centralizovanom nivou. Svaki član zadužen je za unos i ažuriranje sopstvenih podataka.</w:t>
      </w:r>
    </w:p>
    <w:p w14:paraId="0AAB347E" w14:textId="5DC9F714" w:rsidR="00206E1F" w:rsidRPr="003F6CD8" w:rsidRDefault="00731E8A" w:rsidP="004D0E1B">
      <w:pPr>
        <w:pStyle w:val="Heading2"/>
        <w:jc w:val="both"/>
        <w:rPr>
          <w:lang w:val="sr-Latn-CS"/>
        </w:rPr>
      </w:pPr>
      <w:r>
        <w:rPr>
          <w:lang w:val="sr-Latn-CS"/>
        </w:rPr>
        <w:lastRenderedPageBreak/>
        <w:t xml:space="preserve">Dodavanje </w:t>
      </w:r>
      <w:r w:rsidR="0028286C">
        <w:rPr>
          <w:lang w:val="sr-Latn-CS"/>
        </w:rPr>
        <w:t>rute</w:t>
      </w:r>
      <w:r>
        <w:rPr>
          <w:lang w:val="sr-Latn-CS"/>
        </w:rPr>
        <w:t xml:space="preserve">, brisanje </w:t>
      </w:r>
      <w:r w:rsidR="0028286C">
        <w:rPr>
          <w:lang w:val="sr-Latn-CS"/>
        </w:rPr>
        <w:t>rute</w:t>
      </w:r>
      <w:r>
        <w:rPr>
          <w:lang w:val="sr-Latn-CS"/>
        </w:rPr>
        <w:t>, ažuriranje podataka</w:t>
      </w:r>
    </w:p>
    <w:p w14:paraId="65096C70" w14:textId="0D928C18" w:rsidR="00206E1F" w:rsidRDefault="00731E8A" w:rsidP="004D0E1B">
      <w:pPr>
        <w:pStyle w:val="BodyText"/>
        <w:jc w:val="both"/>
        <w:rPr>
          <w:lang w:val="sr-Latn-CS"/>
        </w:rPr>
      </w:pPr>
      <w:r w:rsidRPr="00EA7E88">
        <w:rPr>
          <w:highlight w:val="yellow"/>
          <w:lang w:val="sr-Latn-CS"/>
        </w:rPr>
        <w:t>Korisnik</w:t>
      </w:r>
      <w:r>
        <w:rPr>
          <w:lang w:val="sr-Latn-CS"/>
        </w:rPr>
        <w:t xml:space="preserve"> će moći da doda nov</w:t>
      </w:r>
      <w:r w:rsidR="0028286C">
        <w:rPr>
          <w:lang w:val="sr-Latn-CS"/>
        </w:rPr>
        <w:t>u rutu</w:t>
      </w:r>
      <w:r>
        <w:rPr>
          <w:lang w:val="sr-Latn-CS"/>
        </w:rPr>
        <w:t xml:space="preserve"> tako što će ispuniti odredjenu formu</w:t>
      </w:r>
      <w:r w:rsidR="0028286C">
        <w:rPr>
          <w:lang w:val="sr-Latn-CS"/>
        </w:rPr>
        <w:t xml:space="preserve"> koja sadrži informacije o destinaciji kao što su</w:t>
      </w:r>
      <w:r w:rsidR="0028286C">
        <w:t xml:space="preserve">: </w:t>
      </w:r>
      <w:r w:rsidR="0028286C">
        <w:rPr>
          <w:lang w:val="bs-Latn-BA"/>
        </w:rPr>
        <w:t>ime agencije, šifra putovanja, grad iz koga polazi i grad u koji dolazi, datum putovanja</w:t>
      </w:r>
      <w:r w:rsidR="0060776A">
        <w:rPr>
          <w:lang w:val="bs-Latn-BA"/>
        </w:rPr>
        <w:t>, cenu</w:t>
      </w:r>
      <w:r w:rsidR="0028286C">
        <w:rPr>
          <w:lang w:val="bs-Latn-BA"/>
        </w:rPr>
        <w:t xml:space="preserve"> i status</w:t>
      </w:r>
      <w:r>
        <w:rPr>
          <w:lang w:val="sr-Latn-CS"/>
        </w:rPr>
        <w:t>.</w:t>
      </w:r>
      <w:r w:rsidR="0028286C">
        <w:rPr>
          <w:lang w:val="sr-Latn-CS"/>
        </w:rPr>
        <w:t xml:space="preserve"> </w:t>
      </w:r>
      <w:r>
        <w:rPr>
          <w:lang w:val="sr-Latn-CS"/>
        </w:rPr>
        <w:t>Brisanju i ažuriranju oglasa moći će da pristupe onaj korisnik</w:t>
      </w:r>
      <w:r w:rsidR="0028286C">
        <w:rPr>
          <w:lang w:val="sr-Latn-CS"/>
        </w:rPr>
        <w:t>(moderator</w:t>
      </w:r>
      <w:r w:rsidR="007F7F34">
        <w:rPr>
          <w:lang w:val="sr-Latn-CS"/>
        </w:rPr>
        <w:t>-admin</w:t>
      </w:r>
      <w:r w:rsidR="0028286C">
        <w:rPr>
          <w:lang w:val="sr-Latn-CS"/>
        </w:rPr>
        <w:t>)</w:t>
      </w:r>
      <w:r>
        <w:rPr>
          <w:lang w:val="sr-Latn-CS"/>
        </w:rPr>
        <w:t xml:space="preserve"> koji je postavio </w:t>
      </w:r>
      <w:r w:rsidR="006923C1">
        <w:rPr>
          <w:lang w:val="sr-Latn-CS"/>
        </w:rPr>
        <w:t>autobusku liniju</w:t>
      </w:r>
      <w:r>
        <w:rPr>
          <w:lang w:val="sr-Latn-CS"/>
        </w:rPr>
        <w:t xml:space="preserve">. </w:t>
      </w:r>
    </w:p>
    <w:p w14:paraId="61E05B2A" w14:textId="77777777" w:rsidR="00A12DF0" w:rsidRPr="00FB0181" w:rsidRDefault="00A12DF0" w:rsidP="004D0E1B">
      <w:pPr>
        <w:pStyle w:val="BodyText"/>
        <w:jc w:val="both"/>
        <w:rPr>
          <w:lang w:val="sr-Latn-CS"/>
        </w:rPr>
      </w:pPr>
    </w:p>
    <w:p w14:paraId="3591DF8A" w14:textId="51600219" w:rsidR="00206E1F" w:rsidRPr="00FB0181" w:rsidRDefault="00254CBE" w:rsidP="004D0E1B">
      <w:pPr>
        <w:pStyle w:val="Heading2"/>
        <w:jc w:val="both"/>
        <w:rPr>
          <w:lang w:val="sr-Latn-CS"/>
        </w:rPr>
      </w:pPr>
      <w:bookmarkStart w:id="24" w:name="_Toc161771517"/>
      <w:r w:rsidRPr="00FB0181">
        <w:rPr>
          <w:lang w:val="sr-Latn-CS"/>
        </w:rPr>
        <w:t xml:space="preserve">Unos, prikaz i ažuriranje podataka o </w:t>
      </w:r>
      <w:bookmarkEnd w:id="24"/>
      <w:r w:rsidR="0028286C">
        <w:rPr>
          <w:lang w:val="sr-Latn-CS"/>
        </w:rPr>
        <w:t>ruti</w:t>
      </w:r>
    </w:p>
    <w:p w14:paraId="38398102" w14:textId="520834C1" w:rsidR="00FB0181" w:rsidRDefault="00000000" w:rsidP="004D0E1B">
      <w:pPr>
        <w:ind w:left="720"/>
        <w:jc w:val="both"/>
        <w:rPr>
          <w:lang w:val="sr-Latn-CS"/>
        </w:rPr>
      </w:pPr>
      <w:bookmarkStart w:id="25" w:name="_Toc161771518"/>
      <w:r w:rsidRPr="00EA7E88">
        <w:rPr>
          <w:highlight w:val="yellow"/>
          <w:lang w:val="sr-Latn-CS"/>
        </w:rPr>
        <w:t>Prijavljeni korisnik</w:t>
      </w:r>
      <w:r w:rsidR="0028286C" w:rsidRPr="00EA7E88">
        <w:rPr>
          <w:highlight w:val="yellow"/>
          <w:lang w:val="sr-Latn-CS"/>
        </w:rPr>
        <w:t>(moderator</w:t>
      </w:r>
      <w:r w:rsidR="004F4B6D" w:rsidRPr="00EA7E88">
        <w:rPr>
          <w:highlight w:val="yellow"/>
          <w:lang w:val="sr-Latn-CS"/>
        </w:rPr>
        <w:t>-admin</w:t>
      </w:r>
      <w:r w:rsidR="0028286C" w:rsidRPr="00EA7E88">
        <w:rPr>
          <w:highlight w:val="yellow"/>
          <w:lang w:val="sr-Latn-CS"/>
        </w:rPr>
        <w:t>)</w:t>
      </w:r>
      <w:r>
        <w:rPr>
          <w:lang w:val="sr-Latn-CS"/>
        </w:rPr>
        <w:t xml:space="preserve"> će moći da postavi </w:t>
      </w:r>
      <w:r w:rsidR="0060776A">
        <w:rPr>
          <w:lang w:val="sr-Latn-CS"/>
        </w:rPr>
        <w:t>dostupnu rutu i ispuni formu sa određenim informacijama o samoj ruti</w:t>
      </w:r>
      <w:r>
        <w:rPr>
          <w:lang w:val="sr-Latn-CS"/>
        </w:rPr>
        <w:t>, klikom na dugme. Prijavljeni korisnik ć</w:t>
      </w:r>
      <w:r w:rsidR="0060776A">
        <w:rPr>
          <w:lang w:val="sr-Latn-CS"/>
        </w:rPr>
        <w:t xml:space="preserve">e imati pregled ostalih dostupnih ruta kao i mogućnost ažuriranja </w:t>
      </w:r>
      <w:r w:rsidR="00D96BC2">
        <w:rPr>
          <w:lang w:val="sr-Latn-CS"/>
        </w:rPr>
        <w:t xml:space="preserve">i brisanja </w:t>
      </w:r>
      <w:r w:rsidR="0060776A">
        <w:rPr>
          <w:lang w:val="sr-Latn-CS"/>
        </w:rPr>
        <w:t xml:space="preserve">svojih već postavljenih oglasa o putovanju klikom na dugme </w:t>
      </w:r>
      <w:r w:rsidR="0060776A">
        <w:t>“uredi”</w:t>
      </w:r>
      <w:r w:rsidR="00D96BC2">
        <w:t xml:space="preserve"> ili dugme “izbri</w:t>
      </w:r>
      <w:r w:rsidR="00D96BC2">
        <w:rPr>
          <w:lang w:val="bs-Latn-BA"/>
        </w:rPr>
        <w:t>ši</w:t>
      </w:r>
      <w:r w:rsidR="00D96BC2">
        <w:t>”</w:t>
      </w:r>
      <w:r w:rsidR="0060776A">
        <w:rPr>
          <w:lang w:val="sr-Latn-CS"/>
        </w:rPr>
        <w:t>.</w:t>
      </w:r>
    </w:p>
    <w:p w14:paraId="1116F555" w14:textId="77777777" w:rsidR="00A956E1" w:rsidRDefault="00A956E1" w:rsidP="004D0E1B">
      <w:pPr>
        <w:ind w:left="720"/>
        <w:jc w:val="both"/>
        <w:rPr>
          <w:lang w:val="sr-Latn-CS"/>
        </w:rPr>
      </w:pPr>
    </w:p>
    <w:p w14:paraId="38CE7BEC" w14:textId="2BCCD063" w:rsidR="00A956E1" w:rsidRDefault="005254D1" w:rsidP="00A956E1">
      <w:pPr>
        <w:pStyle w:val="Heading2"/>
        <w:jc w:val="both"/>
        <w:rPr>
          <w:lang w:val="sr-Latn-CS"/>
        </w:rPr>
      </w:pPr>
      <w:r>
        <w:rPr>
          <w:lang w:val="sr-Latn-CS"/>
        </w:rPr>
        <w:t>Rezervacija autobuske karte</w:t>
      </w:r>
    </w:p>
    <w:p w14:paraId="6474CF7E" w14:textId="1CE2138C" w:rsidR="00A956E1" w:rsidRPr="00837FA7" w:rsidRDefault="00000000" w:rsidP="00837FA7">
      <w:pPr>
        <w:ind w:left="720"/>
        <w:rPr>
          <w:lang w:val="bs-Latn-BA"/>
        </w:rPr>
      </w:pPr>
      <w:r w:rsidRPr="00EA7E88">
        <w:rPr>
          <w:highlight w:val="yellow"/>
          <w:lang w:val="sr-Latn-CS"/>
        </w:rPr>
        <w:t>Prijavljeni korisnik</w:t>
      </w:r>
      <w:r>
        <w:rPr>
          <w:lang w:val="sr-Latn-CS"/>
        </w:rPr>
        <w:t xml:space="preserve"> će moći na </w:t>
      </w:r>
      <w:r w:rsidR="004B4A13">
        <w:rPr>
          <w:lang w:val="sr-Latn-CS"/>
        </w:rPr>
        <w:t>veb</w:t>
      </w:r>
      <w:r>
        <w:rPr>
          <w:lang w:val="sr-Latn-CS"/>
        </w:rPr>
        <w:t xml:space="preserve"> aplikaciji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</w:t>
      </w:r>
      <w:r w:rsidR="005254D1">
        <w:rPr>
          <w:lang w:val="sr-Latn-CS"/>
        </w:rPr>
        <w:t>da</w:t>
      </w:r>
      <w:r>
        <w:rPr>
          <w:lang w:val="sr-Latn-CS"/>
        </w:rPr>
        <w:t xml:space="preserve"> </w:t>
      </w:r>
      <w:r w:rsidR="005254D1">
        <w:rPr>
          <w:lang w:val="sr-Latn-CS"/>
        </w:rPr>
        <w:t>rezerviše aubousku kartu</w:t>
      </w:r>
      <w:r w:rsidR="00B64EED">
        <w:rPr>
          <w:lang w:val="sr-Latn-CS"/>
        </w:rPr>
        <w:t xml:space="preserve"> ali pre toga mora da bude ulogovan</w:t>
      </w:r>
      <w:r>
        <w:rPr>
          <w:lang w:val="sr-Latn-CS"/>
        </w:rPr>
        <w:t xml:space="preserve">, tako što će, klikom na dugme </w:t>
      </w:r>
      <w:r w:rsidR="00EA7E88" w:rsidRPr="00EA7E88">
        <w:rPr>
          <w:u w:val="single"/>
          <w:lang w:val="sr-Latn-CS"/>
        </w:rPr>
        <w:t>„</w:t>
      </w:r>
      <w:r w:rsidR="000D0E81" w:rsidRPr="00EA7E88">
        <w:rPr>
          <w:u w:val="single"/>
          <w:lang w:val="sr-Latn-CS"/>
        </w:rPr>
        <w:t xml:space="preserve"> </w:t>
      </w:r>
      <w:r w:rsidR="005254D1" w:rsidRPr="00EA7E88">
        <w:rPr>
          <w:u w:val="single"/>
          <w:lang w:val="sr-Latn-CS"/>
        </w:rPr>
        <w:t>Rezerviši sad</w:t>
      </w:r>
      <w:r w:rsidR="000D0E81" w:rsidRPr="00EA7E88">
        <w:rPr>
          <w:u w:val="single"/>
          <w:lang w:val="sr-Latn-CS"/>
        </w:rPr>
        <w:t xml:space="preserve"> </w:t>
      </w:r>
      <w:r w:rsidR="00EA7E88" w:rsidRPr="00EA7E88">
        <w:rPr>
          <w:u w:val="single"/>
          <w:lang w:val="sr-Latn-CS"/>
        </w:rPr>
        <w:t>„</w:t>
      </w:r>
      <w:r>
        <w:rPr>
          <w:lang w:val="sr-Latn-CS"/>
        </w:rPr>
        <w:t xml:space="preserve"> </w:t>
      </w:r>
      <w:r w:rsidR="005254D1">
        <w:rPr>
          <w:lang w:val="sr-Latn-CS"/>
        </w:rPr>
        <w:t>imati mogućnost da izabere slobodno sedište u autobusu i imaće prikaz informacija o putovanju npr. cena, kapacitet, broj dostupnih sedišta od ukupnog broja sedišta, vreme polaska i odlaska</w:t>
      </w:r>
      <w:r>
        <w:rPr>
          <w:lang w:val="sr-Latn-CS"/>
        </w:rPr>
        <w:t>.</w:t>
      </w:r>
      <w:r w:rsidR="000D0E81">
        <w:rPr>
          <w:lang w:val="sr-Latn-CS"/>
        </w:rPr>
        <w:t xml:space="preserve"> </w:t>
      </w:r>
      <w:r w:rsidR="005254D1">
        <w:rPr>
          <w:lang w:val="sr-Latn-CS"/>
        </w:rPr>
        <w:t>Nakon toga, unosi podatke koji se odnose na identifikacione brojeve sa bankovne kartice</w:t>
      </w:r>
      <w:r w:rsidR="00837FA7">
        <w:rPr>
          <w:lang w:val="sr-Latn-CS"/>
        </w:rPr>
        <w:t xml:space="preserve">, klikom na dugme </w:t>
      </w:r>
      <w:r w:rsidR="00837FA7" w:rsidRPr="00EA7E88">
        <w:rPr>
          <w:u w:val="single"/>
        </w:rPr>
        <w:t>“Plati”</w:t>
      </w:r>
      <w:r w:rsidR="00837FA7">
        <w:t xml:space="preserve"> </w:t>
      </w:r>
      <w:r w:rsidR="00837FA7">
        <w:rPr>
          <w:lang w:val="bs-Latn-BA"/>
        </w:rPr>
        <w:t>korisnik je rezervisao sedište.</w:t>
      </w:r>
    </w:p>
    <w:p w14:paraId="70490EE7" w14:textId="77777777" w:rsidR="00A956E1" w:rsidRDefault="00A956E1" w:rsidP="004D0E1B">
      <w:pPr>
        <w:ind w:left="720"/>
        <w:jc w:val="both"/>
        <w:rPr>
          <w:lang w:val="sr-Latn-CS"/>
        </w:rPr>
      </w:pPr>
    </w:p>
    <w:p w14:paraId="3DCDB6F8" w14:textId="77777777" w:rsidR="00206E1F" w:rsidRPr="004D0E1B" w:rsidRDefault="00B849B5" w:rsidP="004D0E1B">
      <w:pPr>
        <w:pStyle w:val="Heading1"/>
        <w:numPr>
          <w:ilvl w:val="0"/>
          <w:numId w:val="12"/>
        </w:numPr>
        <w:jc w:val="both"/>
        <w:rPr>
          <w:lang w:val="sr-Latn-CS"/>
        </w:rPr>
      </w:pPr>
      <w:r w:rsidRPr="004D0E1B">
        <w:rPr>
          <w:lang w:val="sr-Latn-CS"/>
        </w:rPr>
        <w:t>Ograničenja</w:t>
      </w:r>
      <w:bookmarkEnd w:id="25"/>
      <w:r w:rsidRPr="004D0E1B">
        <w:rPr>
          <w:lang w:val="sr-Latn-CS"/>
        </w:rPr>
        <w:t xml:space="preserve"> </w:t>
      </w:r>
    </w:p>
    <w:p w14:paraId="17F11619" w14:textId="77777777" w:rsidR="00206E1F" w:rsidRPr="003372D3" w:rsidRDefault="00A8291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sistem će biti razvijan pod sledećim ograničenjima:</w:t>
      </w:r>
    </w:p>
    <w:p w14:paraId="16E973EF" w14:textId="77777777" w:rsidR="00206E1F" w:rsidRPr="003372D3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neće zahtevati nabavljanje novog hardvera</w:t>
      </w:r>
      <w:r w:rsidRPr="003372D3">
        <w:rPr>
          <w:lang w:val="sr-Latn-CS"/>
        </w:rPr>
        <w:t>.</w:t>
      </w:r>
    </w:p>
    <w:p w14:paraId="151149CE" w14:textId="77777777" w:rsidR="00206E1F" w:rsidRPr="003372D3" w:rsidRDefault="00A82910" w:rsidP="004D0E1B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Sistem će se osloniti na besplatna softverska rešenja (skripting jezik,</w:t>
      </w:r>
      <w:r w:rsidR="001E4260">
        <w:rPr>
          <w:lang w:val="sr-Latn-CS"/>
        </w:rPr>
        <w:t xml:space="preserve"> </w:t>
      </w:r>
      <w:r w:rsidR="00FB0181">
        <w:rPr>
          <w:lang w:val="sr-Latn-CS"/>
        </w:rPr>
        <w:t>beza podataka</w:t>
      </w:r>
      <w:r>
        <w:rPr>
          <w:lang w:val="sr-Latn-CS"/>
        </w:rPr>
        <w:t>), tako da neće zahtevati kupovinu dodatnog softvera</w:t>
      </w:r>
      <w:r w:rsidRPr="003372D3">
        <w:rPr>
          <w:lang w:val="sr-Latn-CS"/>
        </w:rPr>
        <w:t>.</w:t>
      </w:r>
    </w:p>
    <w:p w14:paraId="53491D3B" w14:textId="77777777" w:rsidR="00206E1F" w:rsidRPr="003372D3" w:rsidRDefault="00B849B5" w:rsidP="004D0E1B">
      <w:pPr>
        <w:pStyle w:val="Heading1"/>
        <w:numPr>
          <w:ilvl w:val="0"/>
          <w:numId w:val="20"/>
        </w:numPr>
        <w:jc w:val="both"/>
        <w:rPr>
          <w:lang w:val="sr-Latn-CS"/>
        </w:rPr>
      </w:pPr>
      <w:bookmarkStart w:id="26" w:name="_Toc161771519"/>
      <w:r>
        <w:rPr>
          <w:lang w:val="sr-Latn-CS"/>
        </w:rPr>
        <w:t>Zahtevi u pogledu kvaliteta</w:t>
      </w:r>
      <w:bookmarkEnd w:id="26"/>
      <w:r w:rsidRPr="003372D3">
        <w:rPr>
          <w:lang w:val="sr-Latn-CS"/>
        </w:rPr>
        <w:t xml:space="preserve"> </w:t>
      </w:r>
    </w:p>
    <w:p w14:paraId="36F33F85" w14:textId="77777777" w:rsidR="00206E1F" w:rsidRPr="003372D3" w:rsidRDefault="00BC2229" w:rsidP="005B59D5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2CD8980D" w14:textId="77777777" w:rsidR="00BC2229" w:rsidRDefault="00000000" w:rsidP="005B59D5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0C4DF02F" w14:textId="77777777" w:rsidR="00206E1F" w:rsidRPr="003372D3" w:rsidRDefault="00BC2229" w:rsidP="005B59D5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08DE9B44" w14:textId="77164853" w:rsidR="003F7C08" w:rsidRPr="003372D3" w:rsidRDefault="0069445A" w:rsidP="00A12DF0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Pr="003372D3">
        <w:rPr>
          <w:lang w:val="sr-Latn-CS"/>
        </w:rPr>
        <w:t>.</w:t>
      </w:r>
    </w:p>
    <w:p w14:paraId="5EF723E4" w14:textId="77777777" w:rsidR="00206E1F" w:rsidRPr="003372D3" w:rsidRDefault="00B849B5" w:rsidP="004D0E1B">
      <w:pPr>
        <w:pStyle w:val="Heading1"/>
        <w:tabs>
          <w:tab w:val="left" w:pos="1276"/>
        </w:tabs>
        <w:jc w:val="both"/>
        <w:rPr>
          <w:lang w:val="sr-Latn-CS"/>
        </w:rPr>
      </w:pPr>
      <w:bookmarkStart w:id="27" w:name="_Toc161771520"/>
      <w:r>
        <w:rPr>
          <w:lang w:val="sr-Latn-CS"/>
        </w:rPr>
        <w:t>Prioritet funkcionalnosti</w:t>
      </w:r>
      <w:bookmarkEnd w:id="27"/>
    </w:p>
    <w:p w14:paraId="4A28D7C4" w14:textId="77777777" w:rsidR="00206E1F" w:rsidRPr="00962EC5" w:rsidRDefault="00CA62F9" w:rsidP="004D0E1B">
      <w:pPr>
        <w:pStyle w:val="BodyText"/>
        <w:jc w:val="both"/>
        <w:rPr>
          <w:color w:val="FF0000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</w:t>
      </w:r>
      <w:r w:rsidRPr="004529F0">
        <w:rPr>
          <w:lang w:val="sr-Latn-CS"/>
        </w:rPr>
        <w:t>funkcionalnosti koje će biti realizovane je sledeći:</w:t>
      </w:r>
    </w:p>
    <w:p w14:paraId="1BEA504C" w14:textId="77777777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bookmarkStart w:id="28" w:name="_Toc161771521"/>
      <w:r w:rsidRPr="00233601">
        <w:rPr>
          <w:u w:val="single"/>
          <w:lang w:val="sr-Latn-CS"/>
        </w:rPr>
        <w:t>Prijavljivanje na sistem</w:t>
      </w:r>
    </w:p>
    <w:p w14:paraId="07174223" w14:textId="77777777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Obnova lozinke</w:t>
      </w:r>
    </w:p>
    <w:p w14:paraId="2250F9FB" w14:textId="75AB8BFB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 xml:space="preserve">Unos, prikaz i ažuriranje, brisanje osnovnih podataka </w:t>
      </w:r>
      <w:r w:rsidR="00B9268F" w:rsidRPr="00233601">
        <w:rPr>
          <w:u w:val="single"/>
          <w:lang w:val="sr-Latn-CS"/>
        </w:rPr>
        <w:t>o ruti</w:t>
      </w:r>
    </w:p>
    <w:p w14:paraId="1792CDAE" w14:textId="77777777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Pretraga po određenim filterima</w:t>
      </w:r>
    </w:p>
    <w:p w14:paraId="75E9483A" w14:textId="77777777" w:rsidR="004529F0" w:rsidRPr="00233601" w:rsidRDefault="00000000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lastRenderedPageBreak/>
        <w:t>Prikaz informacija</w:t>
      </w:r>
    </w:p>
    <w:p w14:paraId="1184C5DF" w14:textId="14EF1602" w:rsidR="004529F0" w:rsidRPr="00233601" w:rsidRDefault="00B9268F" w:rsidP="004D0E1B">
      <w:pPr>
        <w:pStyle w:val="BodyText"/>
        <w:numPr>
          <w:ilvl w:val="0"/>
          <w:numId w:val="29"/>
        </w:numPr>
        <w:tabs>
          <w:tab w:val="num" w:pos="1080"/>
        </w:tabs>
        <w:ind w:left="1080"/>
        <w:jc w:val="both"/>
        <w:rPr>
          <w:u w:val="single"/>
          <w:lang w:val="sr-Latn-CS"/>
        </w:rPr>
      </w:pPr>
      <w:r w:rsidRPr="00233601">
        <w:rPr>
          <w:u w:val="single"/>
          <w:lang w:val="sr-Latn-CS"/>
        </w:rPr>
        <w:t>Rezervacija autobuskih karti</w:t>
      </w:r>
    </w:p>
    <w:p w14:paraId="2DA7A599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r>
        <w:rPr>
          <w:lang w:val="sr-Latn-CS"/>
        </w:rPr>
        <w:t>Nefunkcionalni zahtevi</w:t>
      </w:r>
      <w:bookmarkEnd w:id="28"/>
    </w:p>
    <w:p w14:paraId="1388B12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29" w:name="_Toc161771522"/>
      <w:r>
        <w:rPr>
          <w:lang w:val="sr-Latn-CS"/>
        </w:rPr>
        <w:t>Zahtevi u pogledu standardizacije</w:t>
      </w:r>
      <w:bookmarkEnd w:id="29"/>
    </w:p>
    <w:p w14:paraId="7E010573" w14:textId="77777777" w:rsidR="00206E1F" w:rsidRPr="003372D3" w:rsidRDefault="00491CC1" w:rsidP="005B59D5">
      <w:pPr>
        <w:pStyle w:val="BodyText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</w:t>
      </w:r>
      <w:r w:rsidR="004A6A1C">
        <w:rPr>
          <w:lang w:val="sr-Latn-CS"/>
        </w:rPr>
        <w:t>trgovinu</w:t>
      </w:r>
      <w:r>
        <w:rPr>
          <w:lang w:val="sr-Latn-CS"/>
        </w:rPr>
        <w:t>.</w:t>
      </w:r>
    </w:p>
    <w:p w14:paraId="083AF648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0" w:name="_Toc161771523"/>
      <w:r>
        <w:rPr>
          <w:lang w:val="sr-Latn-CS"/>
        </w:rPr>
        <w:t>Sistemski zahtevi</w:t>
      </w:r>
      <w:bookmarkEnd w:id="30"/>
    </w:p>
    <w:p w14:paraId="5906D20A" w14:textId="77777777" w:rsidR="00206E1F" w:rsidRPr="003372D3" w:rsidRDefault="00E60BC6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WEBUS</w:t>
      </w:r>
      <w:r w:rsidR="003356F6">
        <w:rPr>
          <w:lang w:val="sr-Latn-CS"/>
        </w:rPr>
        <w:t xml:space="preserve"> sistem će biti realizovan korišćenjem </w:t>
      </w:r>
      <w:r w:rsidR="004A6A1C">
        <w:rPr>
          <w:lang w:val="sr-Latn-CS"/>
        </w:rPr>
        <w:t>JavaScript</w:t>
      </w:r>
      <w:r w:rsidR="009E51EB">
        <w:rPr>
          <w:lang w:val="sr-Latn-CS"/>
        </w:rPr>
        <w:t>,</w:t>
      </w:r>
      <w:r w:rsidR="000C6DD9">
        <w:rPr>
          <w:lang w:val="sr-Latn-CS"/>
        </w:rPr>
        <w:t xml:space="preserve"> </w:t>
      </w:r>
      <w:r w:rsidR="009E51EB">
        <w:rPr>
          <w:lang w:val="sr-Latn-CS"/>
        </w:rPr>
        <w:t>React</w:t>
      </w:r>
      <w:r w:rsidR="003356F6">
        <w:rPr>
          <w:lang w:val="sr-Latn-CS"/>
        </w:rPr>
        <w:t xml:space="preserve"> skripti, dok će kao DBMS koristiti </w:t>
      </w:r>
      <w:r w:rsidR="009E51EB">
        <w:rPr>
          <w:lang w:val="sr-Latn-CS"/>
        </w:rPr>
        <w:t>MongoDB</w:t>
      </w:r>
      <w:r w:rsidR="003356F6">
        <w:rPr>
          <w:lang w:val="sr-Latn-CS"/>
        </w:rPr>
        <w:t>.</w:t>
      </w:r>
    </w:p>
    <w:p w14:paraId="75B4B813" w14:textId="0F89E105" w:rsidR="003356F6" w:rsidRDefault="0000000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</w:t>
      </w:r>
      <w:r w:rsidR="004B4A13">
        <w:rPr>
          <w:lang w:val="sr-Latn-CS"/>
        </w:rPr>
        <w:t>Veb</w:t>
      </w:r>
      <w:r>
        <w:rPr>
          <w:lang w:val="sr-Latn-CS"/>
        </w:rPr>
        <w:t xml:space="preserve"> čitače:</w:t>
      </w:r>
    </w:p>
    <w:p w14:paraId="3106A711" w14:textId="12525365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 xml:space="preserve">Internet Explorer </w:t>
      </w:r>
      <w:r w:rsidR="00676166" w:rsidRPr="00D10A0A">
        <w:rPr>
          <w:u w:val="single"/>
          <w:lang w:val="sr-Latn-CS"/>
        </w:rPr>
        <w:t>8</w:t>
      </w:r>
      <w:r w:rsidRPr="00D10A0A">
        <w:rPr>
          <w:u w:val="single"/>
          <w:lang w:val="sr-Latn-CS"/>
        </w:rPr>
        <w:t>+</w:t>
      </w:r>
    </w:p>
    <w:p w14:paraId="6743FBE2" w14:textId="77777777" w:rsidR="003356F6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Opera 8+</w:t>
      </w:r>
    </w:p>
    <w:p w14:paraId="3622FC99" w14:textId="77777777" w:rsidR="00206E1F" w:rsidRPr="00D10A0A" w:rsidRDefault="003356F6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FireFox (Mozilla)</w:t>
      </w:r>
    </w:p>
    <w:p w14:paraId="774137D8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Google Chrome</w:t>
      </w:r>
    </w:p>
    <w:p w14:paraId="1C085780" w14:textId="77777777" w:rsidR="009E51EB" w:rsidRPr="00D10A0A" w:rsidRDefault="00000000" w:rsidP="004D0E1B">
      <w:pPr>
        <w:pStyle w:val="BodyText"/>
        <w:numPr>
          <w:ilvl w:val="0"/>
          <w:numId w:val="25"/>
        </w:numPr>
        <w:jc w:val="both"/>
        <w:rPr>
          <w:u w:val="single"/>
          <w:lang w:val="sr-Latn-CS"/>
        </w:rPr>
      </w:pPr>
      <w:r w:rsidRPr="00D10A0A">
        <w:rPr>
          <w:u w:val="single"/>
          <w:lang w:val="sr-Latn-CS"/>
        </w:rPr>
        <w:t>Microsoft Edge</w:t>
      </w:r>
    </w:p>
    <w:p w14:paraId="0711910F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1" w:name="_Toc161771524"/>
      <w:r>
        <w:rPr>
          <w:lang w:val="sr-Latn-CS"/>
        </w:rPr>
        <w:t>Zahtevi u pogledu performansi</w:t>
      </w:r>
      <w:bookmarkEnd w:id="31"/>
    </w:p>
    <w:p w14:paraId="47F6B1D5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5E1119DC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2" w:name="_Toc161771525"/>
      <w:r>
        <w:rPr>
          <w:lang w:val="sr-Latn-CS"/>
        </w:rPr>
        <w:t>Zahtevi u pogledu okruženja</w:t>
      </w:r>
      <w:bookmarkEnd w:id="32"/>
    </w:p>
    <w:p w14:paraId="5119F2D3" w14:textId="77777777" w:rsidR="00206E1F" w:rsidRPr="003372D3" w:rsidRDefault="009A291F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Nema posebnih zahteva u pogledu okruženja</w:t>
      </w:r>
      <w:r w:rsidRPr="003372D3">
        <w:rPr>
          <w:lang w:val="sr-Latn-CS"/>
        </w:rPr>
        <w:t xml:space="preserve">. </w:t>
      </w:r>
    </w:p>
    <w:p w14:paraId="6B8563B0" w14:textId="77777777" w:rsidR="00206E1F" w:rsidRPr="003372D3" w:rsidRDefault="00B849B5" w:rsidP="004D0E1B">
      <w:pPr>
        <w:pStyle w:val="Heading1"/>
        <w:jc w:val="both"/>
        <w:rPr>
          <w:lang w:val="sr-Latn-CS"/>
        </w:rPr>
      </w:pPr>
      <w:bookmarkStart w:id="33" w:name="_Toc161771526"/>
      <w:r>
        <w:rPr>
          <w:lang w:val="sr-Latn-CS"/>
        </w:rPr>
        <w:t>Dokumentacija</w:t>
      </w:r>
      <w:bookmarkEnd w:id="33"/>
    </w:p>
    <w:p w14:paraId="774E4B5F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E60BC6">
        <w:rPr>
          <w:lang w:val="sr-Latn-CS"/>
        </w:rPr>
        <w:t>WEBUS</w:t>
      </w:r>
      <w:r>
        <w:rPr>
          <w:lang w:val="sr-Latn-CS"/>
        </w:rPr>
        <w:t xml:space="preserve"> projekat.</w:t>
      </w:r>
    </w:p>
    <w:p w14:paraId="11AE8635" w14:textId="77777777" w:rsidR="00206E1F" w:rsidRPr="003372D3" w:rsidRDefault="00B849B5" w:rsidP="004D0E1B">
      <w:pPr>
        <w:pStyle w:val="Heading2"/>
        <w:jc w:val="both"/>
        <w:rPr>
          <w:lang w:val="sr-Latn-CS"/>
        </w:rPr>
      </w:pPr>
      <w:bookmarkStart w:id="34" w:name="_Toc161771527"/>
      <w:r>
        <w:rPr>
          <w:lang w:val="sr-Latn-CS"/>
        </w:rPr>
        <w:t>Korisničko uputstvo</w:t>
      </w:r>
      <w:bookmarkEnd w:id="34"/>
    </w:p>
    <w:p w14:paraId="4713E49A" w14:textId="3E4607EF" w:rsidR="003F7C08" w:rsidRPr="000C6DD9" w:rsidRDefault="0063574A" w:rsidP="00F652E9">
      <w:pPr>
        <w:pStyle w:val="BodyText"/>
        <w:jc w:val="both"/>
        <w:rPr>
          <w:lang w:val="sr-Latn-CS"/>
        </w:rPr>
      </w:pPr>
      <w:r w:rsidRPr="000C6DD9">
        <w:rPr>
          <w:lang w:val="sr-Latn-CS"/>
        </w:rPr>
        <w:t xml:space="preserve">Sistem će </w:t>
      </w:r>
      <w:r w:rsidR="000C6DD9" w:rsidRPr="000C6DD9">
        <w:rPr>
          <w:lang w:val="sr-Latn-CS"/>
        </w:rPr>
        <w:t xml:space="preserve">posedovati </w:t>
      </w:r>
      <w:r w:rsidR="004529F0">
        <w:rPr>
          <w:lang w:val="sr-Latn-CS"/>
        </w:rPr>
        <w:t xml:space="preserve"> štampano </w:t>
      </w:r>
      <w:r w:rsidR="000C6DD9" w:rsidRPr="000C6DD9">
        <w:rPr>
          <w:lang w:val="sr-Latn-CS"/>
        </w:rPr>
        <w:t>upustvo</w:t>
      </w:r>
      <w:r w:rsidRPr="000C6DD9">
        <w:rPr>
          <w:lang w:val="sr-Latn-CS"/>
        </w:rPr>
        <w:t xml:space="preserve"> za korišćenj</w:t>
      </w:r>
      <w:r w:rsidR="000C6DD9" w:rsidRPr="000C6DD9">
        <w:rPr>
          <w:lang w:val="sr-Latn-CS"/>
        </w:rPr>
        <w:t>e</w:t>
      </w:r>
      <w:r w:rsidRPr="000C6DD9">
        <w:rPr>
          <w:lang w:val="sr-Latn-CS"/>
        </w:rPr>
        <w:t>.</w:t>
      </w:r>
    </w:p>
    <w:p w14:paraId="6135C7B4" w14:textId="77777777" w:rsidR="00206E1F" w:rsidRPr="003372D3" w:rsidRDefault="00D20F4E" w:rsidP="004D0E1B">
      <w:pPr>
        <w:pStyle w:val="Heading2"/>
        <w:jc w:val="both"/>
        <w:rPr>
          <w:lang w:val="sr-Latn-CS"/>
        </w:rPr>
      </w:pPr>
      <w:bookmarkStart w:id="35" w:name="_Toc161771529"/>
      <w:r>
        <w:rPr>
          <w:lang w:val="sr-Latn-CS"/>
        </w:rPr>
        <w:t>Uputstvo za instalaciju i konfigurisanje</w:t>
      </w:r>
      <w:bookmarkEnd w:id="35"/>
    </w:p>
    <w:p w14:paraId="673B2379" w14:textId="77777777" w:rsidR="00206E1F" w:rsidRPr="003372D3" w:rsidRDefault="001D0890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14:paraId="62CCC60D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Zahteve u pogledu instaliranog softvera</w:t>
      </w:r>
    </w:p>
    <w:p w14:paraId="64D6CC8B" w14:textId="77777777" w:rsidR="00206E1F" w:rsidRPr="003372D3" w:rsidRDefault="001D0890" w:rsidP="004D0E1B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14:paraId="1F71D8F3" w14:textId="77777777" w:rsidR="00206E1F" w:rsidRPr="003372D3" w:rsidRDefault="00D20F4E" w:rsidP="004D0E1B">
      <w:pPr>
        <w:pStyle w:val="Heading2"/>
        <w:numPr>
          <w:ilvl w:val="1"/>
          <w:numId w:val="13"/>
        </w:numPr>
        <w:jc w:val="both"/>
        <w:rPr>
          <w:lang w:val="sr-Latn-CS"/>
        </w:rPr>
      </w:pPr>
      <w:bookmarkStart w:id="36" w:name="_Toc161771530"/>
      <w:r>
        <w:rPr>
          <w:lang w:val="sr-Latn-CS"/>
        </w:rPr>
        <w:t>Pakovanje proizvoda</w:t>
      </w:r>
      <w:bookmarkEnd w:id="36"/>
    </w:p>
    <w:p w14:paraId="6D9C9DB1" w14:textId="77777777" w:rsidR="00206E1F" w:rsidRPr="003372D3" w:rsidRDefault="00967902" w:rsidP="004D0E1B">
      <w:pPr>
        <w:pStyle w:val="BodyText"/>
        <w:jc w:val="both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BA3EB" w14:textId="77777777" w:rsidR="008F7ACA" w:rsidRDefault="008F7ACA">
      <w:pPr>
        <w:spacing w:line="240" w:lineRule="auto"/>
      </w:pPr>
      <w:r>
        <w:separator/>
      </w:r>
    </w:p>
  </w:endnote>
  <w:endnote w:type="continuationSeparator" w:id="0">
    <w:p w14:paraId="65F271AD" w14:textId="77777777" w:rsidR="008F7ACA" w:rsidRDefault="008F7A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DA28" w14:textId="77777777" w:rsidR="005613E4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14:paraId="5915EFC5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64339" w14:paraId="1F07DD64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1A52EE50" w14:textId="77777777" w:rsidR="005613E4" w:rsidRPr="003372D3" w:rsidRDefault="00000000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A8D36DF" w14:textId="77777777" w:rsidR="005613E4" w:rsidRPr="003372D3" w:rsidRDefault="00000000">
          <w:pPr>
            <w:jc w:val="center"/>
            <w:rPr>
              <w:lang w:val="sr-Latn-CS"/>
            </w:rPr>
          </w:pPr>
          <w:r w:rsidRPr="003372D3">
            <w:rPr>
              <w:rFonts w:ascii="Symbol" w:hAnsi="Symbol"/>
              <w:lang w:val="sr-Latn-CS"/>
            </w:rPr>
            <w:sym w:font="Symbol" w:char="F0D3"/>
          </w:r>
          <w:r w:rsidR="003B3861">
            <w:rPr>
              <w:lang w:val="sr-Latn-CS"/>
            </w:rPr>
            <w:t>FOREX, 202</w:t>
          </w:r>
          <w:r w:rsidR="008A6E6F">
            <w:rPr>
              <w:lang w:val="sr-Latn-CS"/>
            </w:rPr>
            <w:t>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67EF19D" w14:textId="77777777" w:rsidR="005613E4" w:rsidRPr="003372D3" w:rsidRDefault="00000000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14:paraId="0BC51881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22DF7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844A4" w14:textId="77777777" w:rsidR="008F7ACA" w:rsidRDefault="008F7ACA">
      <w:pPr>
        <w:spacing w:line="240" w:lineRule="auto"/>
      </w:pPr>
      <w:r>
        <w:separator/>
      </w:r>
    </w:p>
  </w:footnote>
  <w:footnote w:type="continuationSeparator" w:id="0">
    <w:p w14:paraId="0BF20668" w14:textId="77777777" w:rsidR="008F7ACA" w:rsidRDefault="008F7A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02CD" w14:textId="77777777" w:rsidR="005613E4" w:rsidRDefault="005613E4">
    <w:pPr>
      <w:rPr>
        <w:sz w:val="24"/>
      </w:rPr>
    </w:pPr>
  </w:p>
  <w:p w14:paraId="377055AE" w14:textId="77777777" w:rsidR="005613E4" w:rsidRDefault="005613E4">
    <w:pPr>
      <w:pBdr>
        <w:top w:val="single" w:sz="6" w:space="1" w:color="auto"/>
      </w:pBdr>
      <w:rPr>
        <w:sz w:val="24"/>
      </w:rPr>
    </w:pPr>
  </w:p>
  <w:p w14:paraId="6B93BA91" w14:textId="77777777" w:rsidR="005613E4" w:rsidRDefault="00BC7E6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FOREX</w:t>
    </w:r>
  </w:p>
  <w:p w14:paraId="1D693C06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693062A8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64339" w14:paraId="6B4C8C75" w14:textId="77777777">
      <w:tc>
        <w:tcPr>
          <w:tcW w:w="6379" w:type="dxa"/>
        </w:tcPr>
        <w:p w14:paraId="3C2E8870" w14:textId="31450CC2" w:rsidR="005613E4" w:rsidRPr="003372D3" w:rsidRDefault="00DE3634">
          <w:pPr>
            <w:rPr>
              <w:lang w:val="sr-Latn-CS"/>
            </w:rPr>
          </w:pPr>
          <w:r>
            <w:rPr>
              <w:lang w:val="sr-Latn-CS"/>
            </w:rPr>
            <w:t>WEBUS</w:t>
          </w:r>
        </w:p>
      </w:tc>
      <w:tc>
        <w:tcPr>
          <w:tcW w:w="3179" w:type="dxa"/>
        </w:tcPr>
        <w:p w14:paraId="6034F94B" w14:textId="77777777" w:rsidR="005613E4" w:rsidRPr="003372D3" w:rsidRDefault="00000000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64339" w14:paraId="4ABF98FD" w14:textId="77777777">
      <w:tc>
        <w:tcPr>
          <w:tcW w:w="6379" w:type="dxa"/>
        </w:tcPr>
        <w:p w14:paraId="72B55904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3224D9AD" w14:textId="77777777" w:rsidR="005613E4" w:rsidRPr="003372D3" w:rsidRDefault="00000000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8A6E6F">
            <w:rPr>
              <w:lang w:val="sr-Latn-CS"/>
            </w:rPr>
            <w:t>26</w:t>
          </w:r>
          <w:r w:rsidRPr="003372D3">
            <w:rPr>
              <w:lang w:val="sr-Latn-CS"/>
            </w:rPr>
            <w:t>.</w:t>
          </w:r>
          <w:r w:rsidR="00AB715C">
            <w:rPr>
              <w:lang w:val="sr-Latn-CS"/>
            </w:rPr>
            <w:t>1</w:t>
          </w:r>
          <w:r w:rsidR="008A6E6F">
            <w:rPr>
              <w:lang w:val="sr-Latn-CS"/>
            </w:rPr>
            <w:t>0</w:t>
          </w:r>
          <w:r w:rsidRPr="003372D3">
            <w:rPr>
              <w:lang w:val="sr-Latn-CS"/>
            </w:rPr>
            <w:t>.20</w:t>
          </w:r>
          <w:r w:rsidR="00AB715C">
            <w:rPr>
              <w:lang w:val="sr-Latn-CS"/>
            </w:rPr>
            <w:t>2</w:t>
          </w:r>
          <w:r w:rsidR="008A6E6F">
            <w:rPr>
              <w:lang w:val="sr-Latn-CS"/>
            </w:rPr>
            <w:t>2</w:t>
          </w:r>
          <w:r w:rsidRPr="003372D3">
            <w:rPr>
              <w:lang w:val="sr-Latn-CS"/>
            </w:rPr>
            <w:t>. god.</w:t>
          </w:r>
        </w:p>
      </w:tc>
    </w:tr>
    <w:tr w:rsidR="00A64339" w14:paraId="129FD600" w14:textId="77777777">
      <w:tc>
        <w:tcPr>
          <w:tcW w:w="9558" w:type="dxa"/>
          <w:gridSpan w:val="2"/>
        </w:tcPr>
        <w:p w14:paraId="335D0544" w14:textId="77777777" w:rsidR="005613E4" w:rsidRPr="003372D3" w:rsidRDefault="00AB715C">
          <w:pPr>
            <w:rPr>
              <w:lang w:val="sr-Latn-CS"/>
            </w:rPr>
          </w:pPr>
          <w:r>
            <w:rPr>
              <w:lang w:val="sr-Latn-CS"/>
            </w:rPr>
            <w:t>FOREX</w:t>
          </w:r>
          <w:r w:rsidRPr="003372D3">
            <w:rPr>
              <w:lang w:val="sr-Latn-CS"/>
            </w:rPr>
            <w:t>-</w:t>
          </w:r>
          <w:r w:rsidR="008A6E6F">
            <w:rPr>
              <w:lang w:val="sr-Latn-CS"/>
            </w:rPr>
            <w:t>WEBUS</w:t>
          </w:r>
          <w:r w:rsidRPr="003372D3">
            <w:rPr>
              <w:lang w:val="sr-Latn-CS"/>
            </w:rPr>
            <w:t>-03</w:t>
          </w:r>
        </w:p>
      </w:tc>
    </w:tr>
  </w:tbl>
  <w:p w14:paraId="18E17EBE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6F45D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8872ED"/>
    <w:multiLevelType w:val="hybridMultilevel"/>
    <w:tmpl w:val="851AC19E"/>
    <w:lvl w:ilvl="0" w:tplc="23C252F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A806AA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EAF68BF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BCE23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CCCA3AC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98C516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D2EACA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269358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BC08190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87E8C"/>
    <w:multiLevelType w:val="hybridMultilevel"/>
    <w:tmpl w:val="15141870"/>
    <w:lvl w:ilvl="0" w:tplc="CCE6401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EFD6949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1D829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6B0A7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B6AA9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73429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B749F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4B616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D5C45AA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542CB47E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876355793">
    <w:abstractNumId w:val="0"/>
  </w:num>
  <w:num w:numId="2" w16cid:durableId="167005915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911426191">
    <w:abstractNumId w:val="16"/>
  </w:num>
  <w:num w:numId="4" w16cid:durableId="1743521482">
    <w:abstractNumId w:val="20"/>
  </w:num>
  <w:num w:numId="5" w16cid:durableId="140581797">
    <w:abstractNumId w:val="18"/>
  </w:num>
  <w:num w:numId="6" w16cid:durableId="1543593527">
    <w:abstractNumId w:val="20"/>
  </w:num>
  <w:num w:numId="7" w16cid:durableId="2128617978">
    <w:abstractNumId w:val="11"/>
  </w:num>
  <w:num w:numId="8" w16cid:durableId="932276627">
    <w:abstractNumId w:val="8"/>
  </w:num>
  <w:num w:numId="9" w16cid:durableId="2117863271">
    <w:abstractNumId w:val="10"/>
  </w:num>
  <w:num w:numId="10" w16cid:durableId="22827424">
    <w:abstractNumId w:val="2"/>
  </w:num>
  <w:num w:numId="11" w16cid:durableId="1220870901">
    <w:abstractNumId w:val="6"/>
  </w:num>
  <w:num w:numId="12" w16cid:durableId="1142115203">
    <w:abstractNumId w:val="20"/>
  </w:num>
  <w:num w:numId="13" w16cid:durableId="1156337344">
    <w:abstractNumId w:val="20"/>
  </w:num>
  <w:num w:numId="14" w16cid:durableId="2062362099">
    <w:abstractNumId w:val="4"/>
  </w:num>
  <w:num w:numId="15" w16cid:durableId="2081438203">
    <w:abstractNumId w:val="9"/>
  </w:num>
  <w:num w:numId="16" w16cid:durableId="1395423286">
    <w:abstractNumId w:val="12"/>
  </w:num>
  <w:num w:numId="17" w16cid:durableId="545339867">
    <w:abstractNumId w:val="3"/>
  </w:num>
  <w:num w:numId="18" w16cid:durableId="487092062">
    <w:abstractNumId w:val="5"/>
  </w:num>
  <w:num w:numId="19" w16cid:durableId="702903779">
    <w:abstractNumId w:val="15"/>
  </w:num>
  <w:num w:numId="20" w16cid:durableId="464927167">
    <w:abstractNumId w:val="20"/>
  </w:num>
  <w:num w:numId="21" w16cid:durableId="440145512">
    <w:abstractNumId w:val="20"/>
  </w:num>
  <w:num w:numId="22" w16cid:durableId="1885364980">
    <w:abstractNumId w:val="17"/>
  </w:num>
  <w:num w:numId="23" w16cid:durableId="1567687014">
    <w:abstractNumId w:val="19"/>
  </w:num>
  <w:num w:numId="24" w16cid:durableId="1191379516">
    <w:abstractNumId w:val="14"/>
  </w:num>
  <w:num w:numId="25" w16cid:durableId="1290867075">
    <w:abstractNumId w:val="13"/>
  </w:num>
  <w:num w:numId="26" w16cid:durableId="662323078">
    <w:abstractNumId w:val="7"/>
  </w:num>
  <w:num w:numId="27" w16cid:durableId="596135475">
    <w:abstractNumId w:val="2"/>
  </w:num>
  <w:num w:numId="28" w16cid:durableId="7753902">
    <w:abstractNumId w:val="7"/>
  </w:num>
  <w:num w:numId="29" w16cid:durableId="932396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05227"/>
    <w:rsid w:val="00027A5D"/>
    <w:rsid w:val="000648F3"/>
    <w:rsid w:val="000817C9"/>
    <w:rsid w:val="00084BD8"/>
    <w:rsid w:val="00096A5E"/>
    <w:rsid w:val="00097F43"/>
    <w:rsid w:val="000C489F"/>
    <w:rsid w:val="000C6DD9"/>
    <w:rsid w:val="000D0E81"/>
    <w:rsid w:val="000D278B"/>
    <w:rsid w:val="00111704"/>
    <w:rsid w:val="00120E7E"/>
    <w:rsid w:val="0013157C"/>
    <w:rsid w:val="00136A5F"/>
    <w:rsid w:val="00142AA7"/>
    <w:rsid w:val="00143087"/>
    <w:rsid w:val="001437DE"/>
    <w:rsid w:val="00143EEF"/>
    <w:rsid w:val="00150CC1"/>
    <w:rsid w:val="00156D4F"/>
    <w:rsid w:val="0017037D"/>
    <w:rsid w:val="001839CF"/>
    <w:rsid w:val="00190105"/>
    <w:rsid w:val="0019279D"/>
    <w:rsid w:val="00192B76"/>
    <w:rsid w:val="001A4B71"/>
    <w:rsid w:val="001D0890"/>
    <w:rsid w:val="001D3F85"/>
    <w:rsid w:val="001D4F29"/>
    <w:rsid w:val="001E4260"/>
    <w:rsid w:val="001F663F"/>
    <w:rsid w:val="001F7D36"/>
    <w:rsid w:val="00206E1F"/>
    <w:rsid w:val="00233601"/>
    <w:rsid w:val="00254CBE"/>
    <w:rsid w:val="002615E1"/>
    <w:rsid w:val="00270678"/>
    <w:rsid w:val="00270C5A"/>
    <w:rsid w:val="002778E1"/>
    <w:rsid w:val="0028286C"/>
    <w:rsid w:val="00284A8B"/>
    <w:rsid w:val="002922C4"/>
    <w:rsid w:val="0029791E"/>
    <w:rsid w:val="002A1922"/>
    <w:rsid w:val="002A4561"/>
    <w:rsid w:val="002A5E27"/>
    <w:rsid w:val="002A787A"/>
    <w:rsid w:val="002D5541"/>
    <w:rsid w:val="002E2C85"/>
    <w:rsid w:val="002F7DFB"/>
    <w:rsid w:val="00325531"/>
    <w:rsid w:val="003356F6"/>
    <w:rsid w:val="003372D3"/>
    <w:rsid w:val="003430A9"/>
    <w:rsid w:val="00343F6D"/>
    <w:rsid w:val="00347321"/>
    <w:rsid w:val="003860D3"/>
    <w:rsid w:val="0039103B"/>
    <w:rsid w:val="00397790"/>
    <w:rsid w:val="003B1702"/>
    <w:rsid w:val="003B3861"/>
    <w:rsid w:val="003D6557"/>
    <w:rsid w:val="003F6CD8"/>
    <w:rsid w:val="003F7C08"/>
    <w:rsid w:val="0040074D"/>
    <w:rsid w:val="00406992"/>
    <w:rsid w:val="00410F5F"/>
    <w:rsid w:val="0041767E"/>
    <w:rsid w:val="00445A8C"/>
    <w:rsid w:val="004513DF"/>
    <w:rsid w:val="004529F0"/>
    <w:rsid w:val="00463D61"/>
    <w:rsid w:val="0046548E"/>
    <w:rsid w:val="004840BE"/>
    <w:rsid w:val="00487D98"/>
    <w:rsid w:val="00491CC1"/>
    <w:rsid w:val="00492834"/>
    <w:rsid w:val="004A2856"/>
    <w:rsid w:val="004A6A1C"/>
    <w:rsid w:val="004B4A13"/>
    <w:rsid w:val="004C1EEE"/>
    <w:rsid w:val="004D0E1B"/>
    <w:rsid w:val="004D2CF8"/>
    <w:rsid w:val="004E6C9A"/>
    <w:rsid w:val="004F4B6D"/>
    <w:rsid w:val="00500DA2"/>
    <w:rsid w:val="005254D1"/>
    <w:rsid w:val="0054063F"/>
    <w:rsid w:val="0054300D"/>
    <w:rsid w:val="005554BA"/>
    <w:rsid w:val="005613E4"/>
    <w:rsid w:val="00561899"/>
    <w:rsid w:val="005673F9"/>
    <w:rsid w:val="00571FC4"/>
    <w:rsid w:val="00575B88"/>
    <w:rsid w:val="00592815"/>
    <w:rsid w:val="005978FA"/>
    <w:rsid w:val="005A3F8C"/>
    <w:rsid w:val="005B59D5"/>
    <w:rsid w:val="005C3EFE"/>
    <w:rsid w:val="005D021A"/>
    <w:rsid w:val="005E36E9"/>
    <w:rsid w:val="00602F1C"/>
    <w:rsid w:val="0060776A"/>
    <w:rsid w:val="00625C25"/>
    <w:rsid w:val="00631C6F"/>
    <w:rsid w:val="0063291D"/>
    <w:rsid w:val="0063574A"/>
    <w:rsid w:val="0065551F"/>
    <w:rsid w:val="00676166"/>
    <w:rsid w:val="0068660B"/>
    <w:rsid w:val="006923C1"/>
    <w:rsid w:val="0069445A"/>
    <w:rsid w:val="006967BC"/>
    <w:rsid w:val="006B490B"/>
    <w:rsid w:val="006B61E7"/>
    <w:rsid w:val="006C49E9"/>
    <w:rsid w:val="006C4ACB"/>
    <w:rsid w:val="006E4F16"/>
    <w:rsid w:val="006F37E4"/>
    <w:rsid w:val="006F61C6"/>
    <w:rsid w:val="00712834"/>
    <w:rsid w:val="00716C93"/>
    <w:rsid w:val="00724EA0"/>
    <w:rsid w:val="00731E8A"/>
    <w:rsid w:val="00732741"/>
    <w:rsid w:val="0074590A"/>
    <w:rsid w:val="007C6B66"/>
    <w:rsid w:val="007F7F34"/>
    <w:rsid w:val="00801CC5"/>
    <w:rsid w:val="00804367"/>
    <w:rsid w:val="008169E7"/>
    <w:rsid w:val="00823096"/>
    <w:rsid w:val="00837FA7"/>
    <w:rsid w:val="00876DFA"/>
    <w:rsid w:val="008775A8"/>
    <w:rsid w:val="008927D6"/>
    <w:rsid w:val="008A6E6F"/>
    <w:rsid w:val="008C3EB0"/>
    <w:rsid w:val="008C4969"/>
    <w:rsid w:val="008D0E78"/>
    <w:rsid w:val="008D40CE"/>
    <w:rsid w:val="008E660B"/>
    <w:rsid w:val="008F7ACA"/>
    <w:rsid w:val="00901A29"/>
    <w:rsid w:val="009029D5"/>
    <w:rsid w:val="00902EB9"/>
    <w:rsid w:val="009075F6"/>
    <w:rsid w:val="0091069A"/>
    <w:rsid w:val="0091649F"/>
    <w:rsid w:val="009244DB"/>
    <w:rsid w:val="00930725"/>
    <w:rsid w:val="00955301"/>
    <w:rsid w:val="0095579F"/>
    <w:rsid w:val="00962EC5"/>
    <w:rsid w:val="009662F3"/>
    <w:rsid w:val="00967902"/>
    <w:rsid w:val="009701A4"/>
    <w:rsid w:val="009914E3"/>
    <w:rsid w:val="009953C9"/>
    <w:rsid w:val="009A291F"/>
    <w:rsid w:val="009B2233"/>
    <w:rsid w:val="009B3AA3"/>
    <w:rsid w:val="009D0D85"/>
    <w:rsid w:val="009D723F"/>
    <w:rsid w:val="009E0CAA"/>
    <w:rsid w:val="009E51EB"/>
    <w:rsid w:val="009F050E"/>
    <w:rsid w:val="009F0B1D"/>
    <w:rsid w:val="00A00402"/>
    <w:rsid w:val="00A0079D"/>
    <w:rsid w:val="00A12200"/>
    <w:rsid w:val="00A12DF0"/>
    <w:rsid w:val="00A20772"/>
    <w:rsid w:val="00A31FB7"/>
    <w:rsid w:val="00A32051"/>
    <w:rsid w:val="00A33714"/>
    <w:rsid w:val="00A4380A"/>
    <w:rsid w:val="00A55F6B"/>
    <w:rsid w:val="00A605D5"/>
    <w:rsid w:val="00A60F1E"/>
    <w:rsid w:val="00A64339"/>
    <w:rsid w:val="00A748D7"/>
    <w:rsid w:val="00A763B7"/>
    <w:rsid w:val="00A82910"/>
    <w:rsid w:val="00A90004"/>
    <w:rsid w:val="00A956E1"/>
    <w:rsid w:val="00AB715C"/>
    <w:rsid w:val="00AD17B6"/>
    <w:rsid w:val="00AF19B4"/>
    <w:rsid w:val="00AF2904"/>
    <w:rsid w:val="00AF6332"/>
    <w:rsid w:val="00AF6B06"/>
    <w:rsid w:val="00B46D71"/>
    <w:rsid w:val="00B51302"/>
    <w:rsid w:val="00B64EED"/>
    <w:rsid w:val="00B71AAE"/>
    <w:rsid w:val="00B71C18"/>
    <w:rsid w:val="00B74374"/>
    <w:rsid w:val="00B76AD6"/>
    <w:rsid w:val="00B849B5"/>
    <w:rsid w:val="00B9268F"/>
    <w:rsid w:val="00B93500"/>
    <w:rsid w:val="00B96E92"/>
    <w:rsid w:val="00BC2229"/>
    <w:rsid w:val="00BC7E6E"/>
    <w:rsid w:val="00BD315D"/>
    <w:rsid w:val="00C0067A"/>
    <w:rsid w:val="00C032FC"/>
    <w:rsid w:val="00C10C46"/>
    <w:rsid w:val="00C206AF"/>
    <w:rsid w:val="00C3095D"/>
    <w:rsid w:val="00C3689A"/>
    <w:rsid w:val="00C44BC7"/>
    <w:rsid w:val="00C503E4"/>
    <w:rsid w:val="00C53F1D"/>
    <w:rsid w:val="00C82D04"/>
    <w:rsid w:val="00C83DEF"/>
    <w:rsid w:val="00C9046D"/>
    <w:rsid w:val="00CA58C5"/>
    <w:rsid w:val="00CA62F9"/>
    <w:rsid w:val="00CB17FD"/>
    <w:rsid w:val="00CC1989"/>
    <w:rsid w:val="00CD3D6F"/>
    <w:rsid w:val="00CD7D4D"/>
    <w:rsid w:val="00CF0A06"/>
    <w:rsid w:val="00CF4FFB"/>
    <w:rsid w:val="00D00311"/>
    <w:rsid w:val="00D10A0A"/>
    <w:rsid w:val="00D14BD0"/>
    <w:rsid w:val="00D20F4E"/>
    <w:rsid w:val="00D21A8C"/>
    <w:rsid w:val="00D2770F"/>
    <w:rsid w:val="00D402FD"/>
    <w:rsid w:val="00D44844"/>
    <w:rsid w:val="00D45822"/>
    <w:rsid w:val="00D62AEA"/>
    <w:rsid w:val="00D67C49"/>
    <w:rsid w:val="00D67D2B"/>
    <w:rsid w:val="00D7252F"/>
    <w:rsid w:val="00D96BC2"/>
    <w:rsid w:val="00DB7C96"/>
    <w:rsid w:val="00DC2372"/>
    <w:rsid w:val="00DE24AB"/>
    <w:rsid w:val="00DE3634"/>
    <w:rsid w:val="00DE518F"/>
    <w:rsid w:val="00DF34DD"/>
    <w:rsid w:val="00DF6315"/>
    <w:rsid w:val="00E034BA"/>
    <w:rsid w:val="00E061BD"/>
    <w:rsid w:val="00E24F78"/>
    <w:rsid w:val="00E279AD"/>
    <w:rsid w:val="00E5055D"/>
    <w:rsid w:val="00E604E6"/>
    <w:rsid w:val="00E60BC6"/>
    <w:rsid w:val="00E934AD"/>
    <w:rsid w:val="00EA7E88"/>
    <w:rsid w:val="00EB3C8F"/>
    <w:rsid w:val="00EE4C56"/>
    <w:rsid w:val="00F02B6F"/>
    <w:rsid w:val="00F06298"/>
    <w:rsid w:val="00F1147A"/>
    <w:rsid w:val="00F16B0A"/>
    <w:rsid w:val="00F652E9"/>
    <w:rsid w:val="00F6773B"/>
    <w:rsid w:val="00F70F8C"/>
    <w:rsid w:val="00F84CAD"/>
    <w:rsid w:val="00F92B5B"/>
    <w:rsid w:val="00F94694"/>
    <w:rsid w:val="00FA57D9"/>
    <w:rsid w:val="00FB0181"/>
    <w:rsid w:val="00FD3590"/>
    <w:rsid w:val="00FD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32688E91"/>
  <w15:docId w15:val="{92C86C0C-5899-48BD-A7C3-38CDB297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8D0E78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3452-584F-4D0B-94C6-506574E4E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192</TotalTime>
  <Pages>11</Pages>
  <Words>2539</Words>
  <Characters>14476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cp:lastModifiedBy>Lakota Aladin</cp:lastModifiedBy>
  <cp:revision>67</cp:revision>
  <dcterms:created xsi:type="dcterms:W3CDTF">2022-10-26T11:43:00Z</dcterms:created>
  <dcterms:modified xsi:type="dcterms:W3CDTF">2022-10-30T17:01:00Z</dcterms:modified>
</cp:coreProperties>
</file>